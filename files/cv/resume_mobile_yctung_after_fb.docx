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E574B5" w14:textId="77777777" w:rsidR="00B3459E" w:rsidRPr="00082EA7" w:rsidRDefault="00B3459E" w:rsidP="00B3459E">
      <w:pPr>
        <w:pStyle w:val="ContactInfo"/>
        <w:jc w:val="center"/>
        <w:outlineLvl w:val="0"/>
        <w:rPr>
          <w:rFonts w:asciiTheme="majorHAnsi" w:hAnsiTheme="majorHAnsi"/>
          <w:color w:val="2F2F2F" w:themeColor="text2" w:themeShade="80"/>
          <w:sz w:val="40"/>
          <w:lang w:eastAsia="zh-TW"/>
        </w:rPr>
      </w:pPr>
      <w:r w:rsidRPr="00082EA7">
        <w:rPr>
          <w:rFonts w:asciiTheme="majorHAnsi" w:hAnsiTheme="majorHAnsi"/>
          <w:noProof/>
          <w:sz w:val="40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1B3AD" wp14:editId="60A6C06C">
                <wp:simplePos x="0" y="0"/>
                <wp:positionH relativeFrom="column">
                  <wp:posOffset>5029200</wp:posOffset>
                </wp:positionH>
                <wp:positionV relativeFrom="paragraph">
                  <wp:posOffset>114300</wp:posOffset>
                </wp:positionV>
                <wp:extent cx="1600200" cy="685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B523F" w14:textId="77777777" w:rsidR="001C56DE" w:rsidRPr="004D514D" w:rsidRDefault="001C56DE" w:rsidP="00B3459E">
                            <w:pPr>
                              <w:pStyle w:val="ContactInfo"/>
                              <w:tabs>
                                <w:tab w:val="left" w:pos="257"/>
                                <w:tab w:val="center" w:pos="5040"/>
                              </w:tabs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 w:rsidRPr="004D514D"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  <w:t>734-548-2276</w:t>
                            </w:r>
                          </w:p>
                          <w:p w14:paraId="3D5F0165" w14:textId="77777777" w:rsidR="001C56DE" w:rsidRPr="004D514D" w:rsidRDefault="001C56DE" w:rsidP="00B3459E">
                            <w:pPr>
                              <w:pStyle w:val="ContactInfo"/>
                              <w:tabs>
                                <w:tab w:val="left" w:pos="257"/>
                                <w:tab w:val="center" w:pos="5040"/>
                              </w:tabs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 w:rsidRPr="004D514D"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  <w:t>yctung@umich.edu</w:t>
                            </w:r>
                          </w:p>
                          <w:p w14:paraId="00C5569D" w14:textId="77777777" w:rsidR="001C56DE" w:rsidRPr="004D514D" w:rsidRDefault="001C56DE" w:rsidP="00B3459E">
                            <w:pPr>
                              <w:pStyle w:val="ContactInfo"/>
                              <w:tabs>
                                <w:tab w:val="left" w:pos="257"/>
                                <w:tab w:val="center" w:pos="5040"/>
                              </w:tabs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 w:rsidRPr="004D514D">
                              <w:rPr>
                                <w:rStyle w:val="Emphasis"/>
                                <w:color w:val="404040" w:themeColor="text1" w:themeTint="BF"/>
                                <w:sz w:val="22"/>
                                <w:szCs w:val="22"/>
                              </w:rPr>
                              <w:t>https://yctung.github.io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96pt;margin-top:9pt;width:126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" filled="f" stroked="f">
                <v:textbox>
                  <w:txbxContent>
                    <w:p w14:paraId="300B523F" w14:textId="77777777" w:rsidR="00D061BC" w:rsidRPr="004D514D" w:rsidRDefault="00D061BC" w:rsidP="00B3459E">
                      <w:pPr>
                        <w:pStyle w:val="ContactInfo"/>
                        <w:tabs>
                          <w:tab w:val="left" w:pos="257"/>
                          <w:tab w:val="center" w:pos="5040"/>
                        </w:tabs>
                        <w:rPr>
                          <w:color w:val="404040" w:themeColor="text1" w:themeTint="BF"/>
                          <w:sz w:val="22"/>
                          <w:szCs w:val="22"/>
                        </w:rPr>
                      </w:pPr>
                      <w:r w:rsidRPr="004D514D">
                        <w:rPr>
                          <w:color w:val="404040" w:themeColor="text1" w:themeTint="BF"/>
                          <w:sz w:val="22"/>
                          <w:szCs w:val="22"/>
                        </w:rPr>
                        <w:t>734-548-2276</w:t>
                      </w:r>
                    </w:p>
                    <w:p w14:paraId="3D5F0165" w14:textId="77777777" w:rsidR="00D061BC" w:rsidRPr="004D514D" w:rsidRDefault="00D061BC" w:rsidP="00B3459E">
                      <w:pPr>
                        <w:pStyle w:val="ContactInfo"/>
                        <w:tabs>
                          <w:tab w:val="left" w:pos="257"/>
                          <w:tab w:val="center" w:pos="5040"/>
                        </w:tabs>
                        <w:rPr>
                          <w:color w:val="404040" w:themeColor="text1" w:themeTint="BF"/>
                          <w:sz w:val="22"/>
                          <w:szCs w:val="22"/>
                        </w:rPr>
                      </w:pPr>
                      <w:r w:rsidRPr="004D514D">
                        <w:rPr>
                          <w:color w:val="404040" w:themeColor="text1" w:themeTint="BF"/>
                          <w:sz w:val="22"/>
                          <w:szCs w:val="22"/>
                        </w:rPr>
                        <w:t>yctung@umich.edu</w:t>
                      </w:r>
                    </w:p>
                    <w:p w14:paraId="00C5569D" w14:textId="77777777" w:rsidR="00D061BC" w:rsidRPr="004D514D" w:rsidRDefault="00D061BC" w:rsidP="00B3459E">
                      <w:pPr>
                        <w:pStyle w:val="ContactInfo"/>
                        <w:tabs>
                          <w:tab w:val="left" w:pos="257"/>
                          <w:tab w:val="center" w:pos="5040"/>
                        </w:tabs>
                        <w:rPr>
                          <w:color w:val="404040" w:themeColor="text1" w:themeTint="BF"/>
                          <w:sz w:val="22"/>
                          <w:szCs w:val="22"/>
                        </w:rPr>
                      </w:pPr>
                      <w:r w:rsidRPr="004D514D">
                        <w:rPr>
                          <w:rStyle w:val="Emphasis"/>
                          <w:color w:val="404040" w:themeColor="text1" w:themeTint="BF"/>
                          <w:sz w:val="22"/>
                          <w:szCs w:val="22"/>
                        </w:rPr>
                        <w:t>https://yctung.github.io</w:t>
                      </w:r>
                    </w:p>
                  </w:txbxContent>
                </v:textbox>
              </v:shape>
            </w:pict>
          </mc:Fallback>
        </mc:AlternateContent>
      </w:r>
      <w:r w:rsidRPr="00082EA7">
        <w:rPr>
          <w:rFonts w:asciiTheme="majorHAnsi" w:hAnsiTheme="majorHAnsi"/>
          <w:color w:val="2F2F2F" w:themeColor="text2" w:themeShade="80"/>
          <w:sz w:val="40"/>
        </w:rPr>
        <w:t>Yu-Chih Tung</w:t>
      </w:r>
    </w:p>
    <w:p w14:paraId="2CBB4C93" w14:textId="77777777" w:rsidR="00B3459E" w:rsidRPr="00FE154F" w:rsidRDefault="00B3459E" w:rsidP="00B3459E">
      <w:pPr>
        <w:pStyle w:val="ContactInfo"/>
        <w:jc w:val="center"/>
        <w:rPr>
          <w:color w:val="418AB3" w:themeColor="accent1"/>
          <w:sz w:val="6"/>
          <w:szCs w:val="6"/>
        </w:rPr>
      </w:pPr>
    </w:p>
    <w:tbl>
      <w:tblPr>
        <w:tblStyle w:val="ResumeTable"/>
        <w:tblW w:w="5402" w:type="pct"/>
        <w:tblInd w:w="-450" w:type="dxa"/>
        <w:tblCellMar>
          <w:bottom w:w="72" w:type="dxa"/>
        </w:tblCellMar>
        <w:tblLook w:val="04A0" w:firstRow="1" w:lastRow="0" w:firstColumn="1" w:lastColumn="0" w:noHBand="0" w:noVBand="1"/>
        <w:tblCaption w:val="Resume text"/>
        <w:tblDescription w:val="Resume"/>
      </w:tblPr>
      <w:tblGrid>
        <w:gridCol w:w="1474"/>
        <w:gridCol w:w="211"/>
        <w:gridCol w:w="9205"/>
      </w:tblGrid>
      <w:tr w:rsidR="00B3459E" w14:paraId="6F87BC8E" w14:textId="77777777" w:rsidTr="00B26E79">
        <w:trPr>
          <w:trHeight w:val="297"/>
        </w:trPr>
        <w:tc>
          <w:tcPr>
            <w:tcW w:w="1474" w:type="dxa"/>
          </w:tcPr>
          <w:p w14:paraId="287570F4" w14:textId="77777777" w:rsidR="00B3459E" w:rsidRPr="00534CDA" w:rsidRDefault="00B3459E" w:rsidP="00B26E79">
            <w:pPr>
              <w:pStyle w:val="Heading1"/>
              <w:spacing w:line="240" w:lineRule="auto"/>
              <w:rPr>
                <w:sz w:val="24"/>
                <w:szCs w:val="24"/>
              </w:rPr>
            </w:pPr>
            <w:r w:rsidRPr="00534CDA">
              <w:rPr>
                <w:sz w:val="24"/>
                <w:szCs w:val="24"/>
              </w:rPr>
              <w:t>Objective</w:t>
            </w:r>
          </w:p>
        </w:tc>
        <w:tc>
          <w:tcPr>
            <w:tcW w:w="211" w:type="dxa"/>
          </w:tcPr>
          <w:p w14:paraId="3C7B1A68" w14:textId="77777777" w:rsidR="00B3459E" w:rsidRDefault="00B3459E" w:rsidP="00B26E79">
            <w:pPr>
              <w:spacing w:line="240" w:lineRule="auto"/>
            </w:pPr>
          </w:p>
        </w:tc>
        <w:tc>
          <w:tcPr>
            <w:tcW w:w="9205" w:type="dxa"/>
          </w:tcPr>
          <w:p w14:paraId="59B0D27C" w14:textId="77777777" w:rsidR="00B3459E" w:rsidRPr="00B74F00" w:rsidRDefault="00B3459E" w:rsidP="00B26E79">
            <w:pPr>
              <w:spacing w:line="240" w:lineRule="auto"/>
              <w:rPr>
                <w:color w:val="404040" w:themeColor="text1" w:themeTint="BF"/>
                <w:sz w:val="23"/>
                <w:szCs w:val="23"/>
              </w:rPr>
            </w:pPr>
            <w:r w:rsidRPr="00B74F00">
              <w:rPr>
                <w:color w:val="404040" w:themeColor="text1" w:themeTint="BF"/>
                <w:sz w:val="23"/>
                <w:szCs w:val="23"/>
                <w:lang w:eastAsia="zh-TW"/>
              </w:rPr>
              <w:t>Full-Time Software Engineer</w:t>
            </w:r>
            <w:r>
              <w:rPr>
                <w:color w:val="404040" w:themeColor="text1" w:themeTint="BF"/>
                <w:sz w:val="23"/>
                <w:szCs w:val="23"/>
                <w:lang w:eastAsia="zh-TW"/>
              </w:rPr>
              <w:t xml:space="preserve"> or Research Scientist</w:t>
            </w:r>
          </w:p>
        </w:tc>
      </w:tr>
      <w:tr w:rsidR="00B3459E" w14:paraId="1BC7294D" w14:textId="77777777" w:rsidTr="00B26E79">
        <w:trPr>
          <w:trHeight w:val="4904"/>
        </w:trPr>
        <w:tc>
          <w:tcPr>
            <w:tcW w:w="1474" w:type="dxa"/>
          </w:tcPr>
          <w:p w14:paraId="455987CD" w14:textId="77777777" w:rsidR="00B3459E" w:rsidRPr="00534CDA" w:rsidRDefault="00B3459E" w:rsidP="002169CB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Selected</w:t>
            </w:r>
            <w:r w:rsidRPr="00534CDA">
              <w:rPr>
                <w:sz w:val="24"/>
                <w:szCs w:val="24"/>
              </w:rPr>
              <w:t xml:space="preserve"> PROJECTs</w:t>
            </w:r>
          </w:p>
        </w:tc>
        <w:tc>
          <w:tcPr>
            <w:tcW w:w="211" w:type="dxa"/>
          </w:tcPr>
          <w:p w14:paraId="16BB92D3" w14:textId="77777777" w:rsidR="00B3459E" w:rsidRDefault="00B3459E" w:rsidP="002169CB"/>
        </w:tc>
        <w:tc>
          <w:tcPr>
            <w:tcW w:w="9205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970869414"/>
            </w:sdtPr>
            <w:sdtEndPr>
              <w:rPr>
                <w:color w:val="404040" w:themeColor="text1" w:themeTint="BF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11531560"/>
                </w:sdtPr>
                <w:sdtEndPr>
                  <w:rPr>
                    <w:color w:val="404040" w:themeColor="text1" w:themeTint="BF"/>
                  </w:rPr>
                </w:sdtEndPr>
                <w:sdtContent>
                  <w:p w14:paraId="5DD52559" w14:textId="23E9CB0F" w:rsidR="00B3459E" w:rsidRPr="00491957" w:rsidRDefault="00B3459E" w:rsidP="00491957">
                    <w:pPr>
                      <w:pStyle w:val="Heading2"/>
                      <w:rPr>
                        <w:sz w:val="22"/>
                        <w:szCs w:val="22"/>
                      </w:rPr>
                    </w:pPr>
                    <w:r w:rsidRPr="002D0395">
                      <w:rPr>
                        <w:color w:val="2F2F2F" w:themeColor="text2" w:themeShade="80"/>
                        <w:sz w:val="23"/>
                        <w:szCs w:val="23"/>
                        <w:lang w:eastAsia="zh-TW"/>
                      </w:rPr>
                      <w:t>FORCEPHONE: SOFTWARE-based Touch Force Sensing with only build-in sensors</w:t>
                    </w:r>
                  </w:p>
                  <w:p w14:paraId="5506C13D" w14:textId="30EC953E" w:rsidR="00B3459E" w:rsidRDefault="008167E5" w:rsidP="002169CB">
                    <w:pPr>
                      <w:pStyle w:val="ResumeText"/>
                      <w:tabs>
                        <w:tab w:val="left" w:pos="7498"/>
                      </w:tabs>
                      <w:spacing w:line="276" w:lineRule="auto"/>
                      <w:ind w:right="1081"/>
                      <w:rPr>
                        <w:color w:val="404040" w:themeColor="text1" w:themeTint="BF"/>
                        <w:sz w:val="22"/>
                        <w:szCs w:val="22"/>
                      </w:rPr>
                    </w:pPr>
                    <w:r w:rsidRPr="008167E5">
                      <w:rPr>
                        <w:noProof/>
                        <w:lang w:eastAsia="en-US"/>
                      </w:rPr>
                      <w:drawing>
                        <wp:anchor distT="0" distB="0" distL="114300" distR="114300" simplePos="0" relativeHeight="251664384" behindDoc="0" locked="0" layoutInCell="1" allowOverlap="1" wp14:anchorId="3EF4B544" wp14:editId="0178FC67">
                          <wp:simplePos x="0" y="0"/>
                          <wp:positionH relativeFrom="column">
                            <wp:posOffset>2873375</wp:posOffset>
                          </wp:positionH>
                          <wp:positionV relativeFrom="paragraph">
                            <wp:posOffset>205105</wp:posOffset>
                          </wp:positionV>
                          <wp:extent cx="800100" cy="227330"/>
                          <wp:effectExtent l="0" t="0" r="12700" b="1270"/>
                          <wp:wrapNone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_techcrunch.png"/>
                                  <pic:cNvPicPr/>
                                </pic:nvPicPr>
                                <pic:blipFill rotWithShape="1">
                                  <a:blip r:embed="rId10" cstate="screen">
                                    <a:extLst>
                                      <a:ext uri="{28A0092B-C50C-407E-A947-70E740481C1C}">
                                        <a14:useLocalDpi xmlns:a14="http://schemas.microsoft.com/office/drawing/2010/main"/>
                                      </a:ext>
                                    </a:extLst>
                                  </a:blip>
                                  <a:srcRect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800100" cy="22733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w:r>
                    <w:r w:rsidRPr="008167E5">
                      <w:rPr>
                        <w:noProof/>
                        <w:lang w:eastAsia="en-US"/>
                      </w:rPr>
                      <w:drawing>
                        <wp:anchor distT="0" distB="0" distL="114300" distR="114300" simplePos="0" relativeHeight="251662336" behindDoc="0" locked="0" layoutInCell="1" allowOverlap="1" wp14:anchorId="03765052" wp14:editId="1977A4DB">
                          <wp:simplePos x="0" y="0"/>
                          <wp:positionH relativeFrom="column">
                            <wp:posOffset>3673475</wp:posOffset>
                          </wp:positionH>
                          <wp:positionV relativeFrom="paragraph">
                            <wp:posOffset>157480</wp:posOffset>
                          </wp:positionV>
                          <wp:extent cx="711253" cy="237743"/>
                          <wp:effectExtent l="0" t="0" r="0" b="0"/>
                          <wp:wrapNone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_engadget.png"/>
                                  <pic:cNvPicPr/>
                                </pic:nvPicPr>
                                <pic:blipFill>
                                  <a:blip r:embed="rId11" cstate="screen">
                                    <a:extLst>
                                      <a:ext uri="{28A0092B-C50C-407E-A947-70E740481C1C}">
                                        <a14:useLocalDpi xmlns:a14="http://schemas.microsoft.com/office/drawing/2010/main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11253" cy="23774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w:r>
                    <w:r w:rsidRPr="008167E5">
                      <w:rPr>
                        <w:noProof/>
                        <w:lang w:eastAsia="en-US"/>
                      </w:rPr>
                      <w:drawing>
                        <wp:anchor distT="0" distB="0" distL="114300" distR="114300" simplePos="0" relativeHeight="251665408" behindDoc="0" locked="0" layoutInCell="1" allowOverlap="1" wp14:anchorId="00778868" wp14:editId="1DFC2A32">
                          <wp:simplePos x="0" y="0"/>
                          <wp:positionH relativeFrom="column">
                            <wp:posOffset>4406900</wp:posOffset>
                          </wp:positionH>
                          <wp:positionV relativeFrom="paragraph">
                            <wp:posOffset>167640</wp:posOffset>
                          </wp:positionV>
                          <wp:extent cx="295275" cy="295275"/>
                          <wp:effectExtent l="0" t="0" r="9525" b="9525"/>
                          <wp:wrapNone/>
                          <wp:docPr id="6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Cnet-Logo-PNG-02621.png"/>
                                  <pic:cNvPicPr/>
                                </pic:nvPicPr>
                                <pic:blipFill>
                                  <a:blip r:embed="rId12" cstate="screen">
                                    <a:extLst>
                                      <a:ext uri="{28A0092B-C50C-407E-A947-70E740481C1C}">
                                        <a14:useLocalDpi xmlns:a14="http://schemas.microsoft.com/office/drawing/2010/main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95275" cy="2952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w:r>
                    <w:r w:rsidR="009168C4">
                      <w:rPr>
                        <w:color w:val="404040" w:themeColor="text1" w:themeTint="BF"/>
                        <w:sz w:val="22"/>
                        <w:szCs w:val="22"/>
                      </w:rPr>
                      <w:t>E</w:t>
                    </w:r>
                    <w:r w:rsidR="00B3459E" w:rsidRPr="00B74F00">
                      <w:rPr>
                        <w:color w:val="404040" w:themeColor="text1" w:themeTint="BF"/>
                        <w:sz w:val="22"/>
                        <w:szCs w:val="22"/>
                      </w:rPr>
                      <w:t>nable touch force sensing at smartphones without installing</w:t>
                    </w:r>
                    <w:r w:rsidR="00FB4F6E">
                      <w:rPr>
                        <w:color w:val="404040" w:themeColor="text1" w:themeTint="BF"/>
                        <w:sz w:val="22"/>
                        <w:szCs w:val="22"/>
                      </w:rPr>
                      <w:t xml:space="preserve"> any</w:t>
                    </w:r>
                    <w:r w:rsidR="00B3459E" w:rsidRPr="00B74F00">
                      <w:rPr>
                        <w:color w:val="404040" w:themeColor="text1" w:themeTint="BF"/>
                        <w:sz w:val="22"/>
                        <w:szCs w:val="22"/>
                      </w:rPr>
                      <w:t xml:space="preserve"> new hardware</w:t>
                    </w:r>
                  </w:p>
                  <w:p w14:paraId="64E4D13F" w14:textId="2A0B8F5B" w:rsidR="00C56FA4" w:rsidRPr="00B74F00" w:rsidRDefault="00C56FA4" w:rsidP="00B26E79">
                    <w:pPr>
                      <w:pStyle w:val="ResumeText"/>
                      <w:tabs>
                        <w:tab w:val="left" w:pos="7498"/>
                      </w:tabs>
                      <w:spacing w:line="240" w:lineRule="auto"/>
                      <w:ind w:right="1081"/>
                      <w:rPr>
                        <w:color w:val="404040" w:themeColor="text1" w:themeTint="BF"/>
                        <w:sz w:val="22"/>
                        <w:szCs w:val="22"/>
                      </w:rPr>
                    </w:pPr>
                    <w:r w:rsidRPr="00B74F00">
                      <w:rPr>
                        <w:color w:val="404040" w:themeColor="text1" w:themeTint="BF"/>
                        <w:sz w:val="22"/>
                        <w:szCs w:val="22"/>
                      </w:rPr>
                      <w:t xml:space="preserve">Published in ACM </w:t>
                    </w:r>
                    <w:proofErr w:type="spellStart"/>
                    <w:r w:rsidRPr="00B74F00">
                      <w:rPr>
                        <w:color w:val="404040" w:themeColor="text1" w:themeTint="BF"/>
                        <w:sz w:val="22"/>
                        <w:szCs w:val="22"/>
                      </w:rPr>
                      <w:t>Mobisys</w:t>
                    </w:r>
                    <w:proofErr w:type="spellEnd"/>
                    <w:r w:rsidRPr="00B74F00">
                      <w:rPr>
                        <w:color w:val="404040" w:themeColor="text1" w:themeTint="BF"/>
                        <w:sz w:val="22"/>
                        <w:szCs w:val="22"/>
                      </w:rPr>
                      <w:t xml:space="preserve"> 2016</w:t>
                    </w:r>
                    <w:r>
                      <w:rPr>
                        <w:color w:val="404040" w:themeColor="text1" w:themeTint="BF"/>
                        <w:sz w:val="22"/>
                        <w:szCs w:val="22"/>
                      </w:rPr>
                      <w:t>, also reported by</w:t>
                    </w:r>
                  </w:p>
                  <w:p w14:paraId="7F302F4D" w14:textId="1899D5C1" w:rsidR="00B3459E" w:rsidRPr="00890E87" w:rsidRDefault="00C56FA4" w:rsidP="002169CB">
                    <w:pPr>
                      <w:pStyle w:val="ResumeText"/>
                      <w:spacing w:line="360" w:lineRule="auto"/>
                    </w:pPr>
                    <w:r w:rsidRPr="00890E87">
                      <w:t>(This project is also going to be licensed by a major phone manufacturer)</w:t>
                    </w:r>
                  </w:p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2086031853"/>
                    </w:sdtPr>
                    <w:sdtEndPr>
                      <w:rPr>
                        <w:color w:val="404040" w:themeColor="text1" w:themeTint="BF"/>
                      </w:rPr>
                    </w:sdtEndPr>
                    <w:sdtContent>
                      <w:p w14:paraId="76939D9F" w14:textId="1ED4FA56" w:rsidR="00B3459E" w:rsidRDefault="00B3459E" w:rsidP="002169CB">
                        <w:pPr>
                          <w:pStyle w:val="Heading2"/>
                          <w:rPr>
                            <w:lang w:eastAsia="zh-TW"/>
                          </w:rPr>
                        </w:pPr>
                        <w:r w:rsidRPr="002D0395">
                          <w:rPr>
                            <w:color w:val="2F2F2F" w:themeColor="text2" w:themeShade="80"/>
                            <w:sz w:val="23"/>
                            <w:szCs w:val="23"/>
                            <w:lang w:eastAsia="zh-TW"/>
                          </w:rPr>
                          <w:t>EchoTag: intrastructure-free location TAGGING by smartphoneS</w:t>
                        </w:r>
                        <w:r w:rsidR="00124DAB">
                          <w:rPr>
                            <w:color w:val="2F2F2F" w:themeColor="text2" w:themeShade="80"/>
                            <w:sz w:val="23"/>
                            <w:szCs w:val="23"/>
                            <w:lang w:eastAsia="zh-TW"/>
                          </w:rPr>
                          <w:t xml:space="preserve"> </w:t>
                        </w:r>
                      </w:p>
                      <w:p w14:paraId="1812D852" w14:textId="554BC6B3" w:rsidR="00B3459E" w:rsidRPr="00B74F00" w:rsidRDefault="00536E5B" w:rsidP="00124DAB">
                        <w:pPr>
                          <w:pStyle w:val="ResumeText"/>
                          <w:tabs>
                            <w:tab w:val="left" w:pos="8665"/>
                          </w:tabs>
                          <w:spacing w:line="276" w:lineRule="auto"/>
                          <w:rPr>
                            <w:color w:val="404040" w:themeColor="text1" w:themeTint="BF"/>
                            <w:sz w:val="22"/>
                            <w:szCs w:val="22"/>
                          </w:rPr>
                        </w:pPr>
                        <w:r>
                          <w:rPr>
                            <w:color w:val="404040" w:themeColor="text1" w:themeTint="BF"/>
                            <w:sz w:val="22"/>
                            <w:szCs w:val="22"/>
                          </w:rPr>
                          <w:t>Build a</w:t>
                        </w:r>
                        <w:r w:rsidR="00493792">
                          <w:rPr>
                            <w:color w:val="404040" w:themeColor="text1" w:themeTint="BF"/>
                            <w:sz w:val="22"/>
                            <w:szCs w:val="22"/>
                          </w:rPr>
                          <w:t xml:space="preserve"> geo-fencing</w:t>
                        </w:r>
                        <w:r w:rsidR="004D7D0E">
                          <w:rPr>
                            <w:color w:val="404040" w:themeColor="text1" w:themeTint="BF"/>
                            <w:sz w:val="22"/>
                            <w:szCs w:val="22"/>
                          </w:rPr>
                          <w:t xml:space="preserve"> app</w:t>
                        </w:r>
                        <w:r w:rsidR="00B3459E" w:rsidRPr="00B74F00">
                          <w:rPr>
                            <w:color w:val="404040" w:themeColor="text1" w:themeTint="BF"/>
                            <w:sz w:val="22"/>
                            <w:szCs w:val="22"/>
                          </w:rPr>
                          <w:t xml:space="preserve"> </w:t>
                        </w:r>
                        <w:r w:rsidR="00E70464">
                          <w:rPr>
                            <w:color w:val="404040" w:themeColor="text1" w:themeTint="BF"/>
                            <w:sz w:val="22"/>
                            <w:szCs w:val="22"/>
                          </w:rPr>
                          <w:t>to remember</w:t>
                        </w:r>
                        <w:r w:rsidR="004D7D0E">
                          <w:rPr>
                            <w:color w:val="404040" w:themeColor="text1" w:themeTint="BF"/>
                            <w:sz w:val="22"/>
                            <w:szCs w:val="22"/>
                          </w:rPr>
                          <w:t xml:space="preserve"> location</w:t>
                        </w:r>
                        <w:r w:rsidR="00E70464">
                          <w:rPr>
                            <w:color w:val="404040" w:themeColor="text1" w:themeTint="BF"/>
                            <w:sz w:val="22"/>
                            <w:szCs w:val="22"/>
                          </w:rPr>
                          <w:t>s</w:t>
                        </w:r>
                        <w:r w:rsidR="00B3459E" w:rsidRPr="00B74F00">
                          <w:rPr>
                            <w:color w:val="404040" w:themeColor="text1" w:themeTint="BF"/>
                            <w:sz w:val="22"/>
                            <w:szCs w:val="22"/>
                          </w:rPr>
                          <w:t xml:space="preserve"> </w:t>
                        </w:r>
                        <w:r w:rsidR="004D7D0E">
                          <w:rPr>
                            <w:color w:val="404040" w:themeColor="text1" w:themeTint="BF"/>
                            <w:sz w:val="22"/>
                            <w:szCs w:val="22"/>
                          </w:rPr>
                          <w:t>by hearing</w:t>
                        </w:r>
                        <w:r w:rsidR="009B09F2">
                          <w:rPr>
                            <w:color w:val="404040" w:themeColor="text1" w:themeTint="BF"/>
                            <w:sz w:val="22"/>
                            <w:szCs w:val="22"/>
                          </w:rPr>
                          <w:t xml:space="preserve"> inaudible sound reflections</w:t>
                        </w:r>
                      </w:p>
                      <w:p w14:paraId="2601897F" w14:textId="5F6AE76F" w:rsidR="00B3459E" w:rsidRPr="00340073" w:rsidRDefault="00B3459E" w:rsidP="002169CB">
                        <w:pPr>
                          <w:pStyle w:val="ResumeText"/>
                          <w:spacing w:line="360" w:lineRule="auto"/>
                        </w:pPr>
                        <w:r w:rsidRPr="00B74F00">
                          <w:rPr>
                            <w:color w:val="404040" w:themeColor="text1" w:themeTint="BF"/>
                            <w:sz w:val="22"/>
                            <w:szCs w:val="22"/>
                          </w:rPr>
                          <w:t xml:space="preserve">Published in ACM </w:t>
                        </w:r>
                        <w:proofErr w:type="spellStart"/>
                        <w:r w:rsidRPr="00B74F00">
                          <w:rPr>
                            <w:color w:val="404040" w:themeColor="text1" w:themeTint="BF"/>
                            <w:sz w:val="22"/>
                            <w:szCs w:val="22"/>
                          </w:rPr>
                          <w:t>MobiCom</w:t>
                        </w:r>
                        <w:proofErr w:type="spellEnd"/>
                        <w:r w:rsidRPr="00B74F00">
                          <w:rPr>
                            <w:color w:val="404040" w:themeColor="text1" w:themeTint="BF"/>
                            <w:sz w:val="22"/>
                            <w:szCs w:val="22"/>
                          </w:rPr>
                          <w:t xml:space="preserve"> 2015</w:t>
                        </w:r>
                      </w:p>
                    </w:sdtContent>
                  </w:sdt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240024091"/>
                </w:sdtPr>
                <w:sdtEndPr>
                  <w:rPr>
                    <w:color w:val="404040" w:themeColor="text1" w:themeTint="BF"/>
                  </w:rPr>
                </w:sdtEndPr>
                <w:sdtContent>
                  <w:p w14:paraId="2404A076" w14:textId="46859F87" w:rsidR="00B3459E" w:rsidRDefault="000B10EA" w:rsidP="002169CB">
                    <w:pPr>
                      <w:pStyle w:val="Heading2"/>
                    </w:pPr>
                    <w:r>
                      <w:rPr>
                        <w:color w:val="2F2F2F" w:themeColor="text2" w:themeShade="80"/>
                        <w:sz w:val="23"/>
                        <w:szCs w:val="23"/>
                      </w:rPr>
                      <w:t>SLEEP-N-GAME APP: Lets smartphone play the game when you sleep</w:t>
                    </w:r>
                  </w:p>
                  <w:p w14:paraId="0CE8128A" w14:textId="5468A126" w:rsidR="000B10EA" w:rsidRPr="00340073" w:rsidRDefault="000B10EA" w:rsidP="000B10EA">
                    <w:pPr>
                      <w:pStyle w:val="ResumeText"/>
                      <w:tabs>
                        <w:tab w:val="left" w:pos="8665"/>
                      </w:tabs>
                      <w:spacing w:line="276" w:lineRule="auto"/>
                      <w:ind w:right="810"/>
                      <w:rPr>
                        <w:sz w:val="22"/>
                        <w:szCs w:val="22"/>
                        <w:lang w:eastAsia="zh-TW"/>
                      </w:rPr>
                    </w:pPr>
                    <w:r>
                      <w:rPr>
                        <w:sz w:val="22"/>
                        <w:szCs w:val="22"/>
                      </w:rPr>
                      <w:t>Design a system playing mobile games automatically based on computer vision algorithms</w:t>
                    </w:r>
                  </w:p>
                  <w:p w14:paraId="095A3CAE" w14:textId="40439F71" w:rsidR="00B3459E" w:rsidRPr="00340073" w:rsidRDefault="000B10EA" w:rsidP="000B10EA">
                    <w:pPr>
                      <w:pStyle w:val="ResumeText"/>
                      <w:spacing w:line="360" w:lineRule="auto"/>
                      <w:rPr>
                        <w:sz w:val="22"/>
                        <w:szCs w:val="22"/>
                      </w:rPr>
                    </w:pPr>
                    <w:r w:rsidRPr="00340073">
                      <w:rPr>
                        <w:sz w:val="22"/>
                        <w:szCs w:val="22"/>
                      </w:rPr>
                      <w:t xml:space="preserve">Published in </w:t>
                    </w:r>
                    <w:r>
                      <w:rPr>
                        <w:sz w:val="22"/>
                        <w:szCs w:val="22"/>
                      </w:rPr>
                      <w:t>Google Play Store 2016</w:t>
                    </w:r>
                    <w:r w:rsidR="00F45730">
                      <w:rPr>
                        <w:sz w:val="22"/>
                        <w:szCs w:val="22"/>
                      </w:rPr>
                      <w:t xml:space="preserve"> </w:t>
                    </w:r>
                  </w:p>
                  <w:p w14:paraId="5C075EF3" w14:textId="77777777" w:rsidR="000B10EA" w:rsidRPr="002D0395" w:rsidRDefault="000B10EA" w:rsidP="000B10EA">
                    <w:pPr>
                      <w:pStyle w:val="Heading2"/>
                      <w:rPr>
                        <w:color w:val="2F2F2F" w:themeColor="text2" w:themeShade="80"/>
                        <w:sz w:val="23"/>
                        <w:szCs w:val="23"/>
                      </w:rPr>
                    </w:pPr>
                    <w:r>
                      <w:rPr>
                        <w:color w:val="2F2F2F" w:themeColor="text2" w:themeShade="80"/>
                        <w:sz w:val="23"/>
                        <w:szCs w:val="23"/>
                      </w:rPr>
                      <w:t>KINGFONG (Labor Console) App</w:t>
                    </w:r>
                    <w:r w:rsidRPr="002D0395">
                      <w:rPr>
                        <w:color w:val="2F2F2F" w:themeColor="text2" w:themeShade="80"/>
                        <w:sz w:val="23"/>
                        <w:szCs w:val="23"/>
                      </w:rPr>
                      <w:t xml:space="preserve">: </w:t>
                    </w:r>
                    <w:r>
                      <w:rPr>
                        <w:color w:val="2F2F2F" w:themeColor="text2" w:themeShade="80"/>
                        <w:sz w:val="23"/>
                        <w:szCs w:val="23"/>
                      </w:rPr>
                      <w:t>Lets employees know their rights</w:t>
                    </w:r>
                    <w:r w:rsidRPr="002D0395">
                      <w:rPr>
                        <w:color w:val="2F2F2F" w:themeColor="text2" w:themeShade="80"/>
                        <w:sz w:val="23"/>
                        <w:szCs w:val="23"/>
                      </w:rPr>
                      <w:t xml:space="preserve"> </w:t>
                    </w:r>
                  </w:p>
                  <w:p w14:paraId="21D27F53" w14:textId="29632D9D" w:rsidR="000B10EA" w:rsidRPr="00340073" w:rsidRDefault="008B700B" w:rsidP="008B700B">
                    <w:pPr>
                      <w:pStyle w:val="ResumeText"/>
                      <w:tabs>
                        <w:tab w:val="left" w:pos="9115"/>
                      </w:tabs>
                      <w:ind w:right="90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Develop a free app to</w:t>
                    </w:r>
                    <w:r w:rsidR="000B10EA">
                      <w:rPr>
                        <w:sz w:val="22"/>
                        <w:szCs w:val="22"/>
                      </w:rPr>
                      <w:t xml:space="preserve"> estimate pensions, overwork fees, or other rights for China/Taiwan employee</w:t>
                    </w:r>
                  </w:p>
                  <w:p w14:paraId="7D756596" w14:textId="479FDDDD" w:rsidR="00B3459E" w:rsidRDefault="000B10EA" w:rsidP="0069617A">
                    <w:pPr>
                      <w:pStyle w:val="ResumeText"/>
                    </w:pPr>
                    <w:r w:rsidRPr="00340073">
                      <w:rPr>
                        <w:sz w:val="22"/>
                        <w:szCs w:val="22"/>
                      </w:rPr>
                      <w:t xml:space="preserve">Published in </w:t>
                    </w:r>
                    <w:r>
                      <w:rPr>
                        <w:sz w:val="22"/>
                        <w:szCs w:val="22"/>
                      </w:rPr>
                      <w:t>Google Play &amp; Apple App Stores 2011 (</w:t>
                    </w:r>
                    <w:r w:rsidR="0069617A">
                      <w:rPr>
                        <w:sz w:val="22"/>
                        <w:szCs w:val="22"/>
                      </w:rPr>
                      <w:t>10k</w:t>
                    </w:r>
                    <w:r>
                      <w:rPr>
                        <w:sz w:val="22"/>
                        <w:szCs w:val="22"/>
                      </w:rPr>
                      <w:t>+ download</w:t>
                    </w:r>
                    <w:r>
                      <w:rPr>
                        <w:rFonts w:hint="eastAsia"/>
                        <w:sz w:val="22"/>
                        <w:szCs w:val="22"/>
                        <w:lang w:eastAsia="zh-TW"/>
                      </w:rPr>
                      <w:t xml:space="preserve"> &amp; 4</w:t>
                    </w:r>
                    <w:r w:rsidR="0069617A">
                      <w:rPr>
                        <w:sz w:val="22"/>
                        <w:szCs w:val="22"/>
                        <w:lang w:eastAsia="zh-TW"/>
                      </w:rPr>
                      <w:t>.5</w:t>
                    </w:r>
                    <w:r>
                      <w:rPr>
                        <w:rFonts w:hint="eastAsia"/>
                        <w:sz w:val="22"/>
                        <w:szCs w:val="22"/>
                        <w:lang w:eastAsia="zh-TW"/>
                      </w:rPr>
                      <w:t>+ rating</w:t>
                    </w:r>
                    <w:r>
                      <w:rPr>
                        <w:sz w:val="22"/>
                        <w:szCs w:val="22"/>
                      </w:rPr>
                      <w:t>)</w:t>
                    </w:r>
                  </w:p>
                </w:sdtContent>
              </w:sdt>
            </w:sdtContent>
          </w:sdt>
        </w:tc>
      </w:tr>
      <w:tr w:rsidR="00B3459E" w14:paraId="37AD7B07" w14:textId="77777777" w:rsidTr="00B26E79">
        <w:trPr>
          <w:trHeight w:val="638"/>
        </w:trPr>
        <w:tc>
          <w:tcPr>
            <w:tcW w:w="1474" w:type="dxa"/>
          </w:tcPr>
          <w:p w14:paraId="4288218D" w14:textId="39E39EEB" w:rsidR="00B3459E" w:rsidRPr="00EE21B4" w:rsidRDefault="002643FA" w:rsidP="002169CB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  <w:r w:rsidR="00B3459E" w:rsidRPr="00EE21B4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re</w:t>
            </w:r>
            <w:r w:rsidR="00B3459E" w:rsidRPr="00EE21B4">
              <w:rPr>
                <w:sz w:val="24"/>
                <w:szCs w:val="24"/>
              </w:rPr>
              <w:t xml:space="preserve">STS </w:t>
            </w:r>
            <w:r w:rsidR="00B3459E">
              <w:rPr>
                <w:sz w:val="24"/>
                <w:szCs w:val="24"/>
              </w:rPr>
              <w:t>&amp;</w:t>
            </w:r>
            <w:r w:rsidR="00B3459E" w:rsidRPr="00EE21B4">
              <w:rPr>
                <w:sz w:val="24"/>
                <w:szCs w:val="24"/>
              </w:rPr>
              <w:t>Skill</w:t>
            </w:r>
            <w:r w:rsidR="00B3459E">
              <w:rPr>
                <w:sz w:val="24"/>
                <w:szCs w:val="24"/>
              </w:rPr>
              <w:t>s</w:t>
            </w:r>
            <w:r w:rsidR="00B3459E" w:rsidRPr="00EE21B4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1" w:type="dxa"/>
          </w:tcPr>
          <w:p w14:paraId="7B7BE8FF" w14:textId="77777777" w:rsidR="00B3459E" w:rsidRDefault="00B3459E" w:rsidP="002169CB"/>
        </w:tc>
        <w:tc>
          <w:tcPr>
            <w:tcW w:w="9205" w:type="dxa"/>
          </w:tcPr>
          <w:sdt>
            <w:sdtPr>
              <w:id w:val="-1116827610"/>
            </w:sdtPr>
            <w:sdtEndPr>
              <w:rPr>
                <w:sz w:val="22"/>
                <w:szCs w:val="22"/>
              </w:rPr>
            </w:sdtEndPr>
            <w:sdtContent>
              <w:sdt>
                <w:sdtPr>
                  <w:rPr>
                    <w:color w:val="404040" w:themeColor="text1" w:themeTint="BF"/>
                  </w:rPr>
                  <w:id w:val="-2006429974"/>
                </w:sdtPr>
                <w:sdtEndPr>
                  <w:rPr>
                    <w:sz w:val="22"/>
                    <w:szCs w:val="22"/>
                  </w:rPr>
                </w:sdtEndPr>
                <w:sdtContent>
                  <w:p w14:paraId="5BA6897A" w14:textId="2CAE3A98" w:rsidR="00B3459E" w:rsidRPr="000672BC" w:rsidRDefault="00B3459E" w:rsidP="002169CB">
                    <w:pPr>
                      <w:pStyle w:val="ResumeText"/>
                      <w:rPr>
                        <w:color w:val="404040" w:themeColor="text1" w:themeTint="BF"/>
                        <w:sz w:val="22"/>
                        <w:szCs w:val="22"/>
                      </w:rPr>
                    </w:pPr>
                    <w:r w:rsidRPr="000672BC">
                      <w:rPr>
                        <w:color w:val="404040" w:themeColor="text1" w:themeTint="BF"/>
                        <w:sz w:val="22"/>
                        <w:szCs w:val="22"/>
                      </w:rPr>
                      <w:t>Mobile Computing &amp;</w:t>
                    </w:r>
                    <w:r w:rsidR="00A80941">
                      <w:rPr>
                        <w:color w:val="404040" w:themeColor="text1" w:themeTint="BF"/>
                        <w:sz w:val="22"/>
                        <w:szCs w:val="22"/>
                      </w:rPr>
                      <w:t xml:space="preserve"> Cross-layer</w:t>
                    </w:r>
                    <w:r w:rsidRPr="000672BC">
                      <w:rPr>
                        <w:color w:val="404040" w:themeColor="text1" w:themeTint="BF"/>
                        <w:sz w:val="22"/>
                        <w:szCs w:val="22"/>
                      </w:rPr>
                      <w:t xml:space="preserve"> Optimization / Wireless Networks &amp; Security</w:t>
                    </w:r>
                  </w:p>
                </w:sdtContent>
              </w:sdt>
              <w:sdt>
                <w:sdtPr>
                  <w:rPr>
                    <w:color w:val="404040" w:themeColor="text1" w:themeTint="BF"/>
                    <w:sz w:val="22"/>
                    <w:szCs w:val="22"/>
                  </w:rPr>
                  <w:id w:val="664589972"/>
                </w:sdtPr>
                <w:sdtEndPr>
                  <w:rPr>
                    <w:color w:val="595959" w:themeColor="text1" w:themeTint="A6"/>
                  </w:rPr>
                </w:sdtEndPr>
                <w:sdtContent>
                  <w:p w14:paraId="1EF4FD7E" w14:textId="6C38889B" w:rsidR="00B3459E" w:rsidRDefault="00C422B0" w:rsidP="00F365F1">
                    <w:pPr>
                      <w:pStyle w:val="ResumeText"/>
                      <w:spacing w:line="276" w:lineRule="auto"/>
                      <w:ind w:right="630"/>
                    </w:pPr>
                    <w:r w:rsidRPr="00C422B0">
                      <w:rPr>
                        <w:b/>
                        <w:color w:val="404040" w:themeColor="text1" w:themeTint="BF"/>
                        <w:sz w:val="22"/>
                        <w:szCs w:val="22"/>
                      </w:rPr>
                      <w:t>Familiar</w:t>
                    </w:r>
                    <w:r>
                      <w:rPr>
                        <w:b/>
                        <w:color w:val="404040" w:themeColor="text1" w:themeTint="BF"/>
                        <w:sz w:val="22"/>
                        <w:szCs w:val="22"/>
                      </w:rPr>
                      <w:t>:</w:t>
                    </w:r>
                    <w:r>
                      <w:rPr>
                        <w:color w:val="404040" w:themeColor="text1" w:themeTint="BF"/>
                        <w:sz w:val="22"/>
                        <w:szCs w:val="22"/>
                      </w:rPr>
                      <w:t xml:space="preserve"> </w:t>
                    </w:r>
                    <w:r w:rsidR="006E4DBF" w:rsidRPr="00C422B0">
                      <w:rPr>
                        <w:color w:val="404040" w:themeColor="text1" w:themeTint="BF"/>
                        <w:sz w:val="22"/>
                        <w:szCs w:val="22"/>
                      </w:rPr>
                      <w:t>C</w:t>
                    </w:r>
                    <w:r w:rsidR="006E4DBF" w:rsidRPr="00274152">
                      <w:rPr>
                        <w:color w:val="404040" w:themeColor="text1" w:themeTint="BF"/>
                        <w:sz w:val="22"/>
                        <w:szCs w:val="22"/>
                      </w:rPr>
                      <w:t>/</w:t>
                    </w:r>
                    <w:r w:rsidR="00B3459E" w:rsidRPr="00274152">
                      <w:rPr>
                        <w:color w:val="404040" w:themeColor="text1" w:themeTint="BF"/>
                        <w:sz w:val="22"/>
                        <w:szCs w:val="22"/>
                      </w:rPr>
                      <w:t>C++</w:t>
                    </w:r>
                    <w:r w:rsidR="00863C97">
                      <w:rPr>
                        <w:color w:val="404040" w:themeColor="text1" w:themeTint="BF"/>
                        <w:sz w:val="22"/>
                        <w:szCs w:val="22"/>
                      </w:rPr>
                      <w:t>/</w:t>
                    </w:r>
                    <w:proofErr w:type="spellStart"/>
                    <w:r w:rsidR="00863C97">
                      <w:rPr>
                        <w:color w:val="404040" w:themeColor="text1" w:themeTint="BF"/>
                        <w:sz w:val="22"/>
                        <w:szCs w:val="22"/>
                      </w:rPr>
                      <w:t>Obj</w:t>
                    </w:r>
                    <w:proofErr w:type="spellEnd"/>
                    <w:r w:rsidR="00863C97">
                      <w:rPr>
                        <w:color w:val="404040" w:themeColor="text1" w:themeTint="BF"/>
                        <w:sz w:val="22"/>
                        <w:szCs w:val="22"/>
                      </w:rPr>
                      <w:t>-C</w:t>
                    </w:r>
                    <w:r>
                      <w:rPr>
                        <w:color w:val="404040" w:themeColor="text1" w:themeTint="BF"/>
                        <w:sz w:val="22"/>
                        <w:szCs w:val="22"/>
                      </w:rPr>
                      <w:t>/Java</w:t>
                    </w:r>
                    <w:r w:rsidR="00B3459E" w:rsidRPr="000672BC">
                      <w:rPr>
                        <w:color w:val="404040" w:themeColor="text1" w:themeTint="BF"/>
                        <w:sz w:val="22"/>
                        <w:szCs w:val="22"/>
                      </w:rPr>
                      <w:t>/</w:t>
                    </w:r>
                    <w:r w:rsidR="002C3A8B">
                      <w:rPr>
                        <w:color w:val="404040" w:themeColor="text1" w:themeTint="BF"/>
                        <w:sz w:val="22"/>
                        <w:szCs w:val="22"/>
                      </w:rPr>
                      <w:t>Python/</w:t>
                    </w:r>
                    <w:proofErr w:type="spellStart"/>
                    <w:r>
                      <w:rPr>
                        <w:color w:val="404040" w:themeColor="text1" w:themeTint="BF"/>
                        <w:sz w:val="22"/>
                        <w:szCs w:val="22"/>
                      </w:rPr>
                      <w:t>Matlab</w:t>
                    </w:r>
                    <w:proofErr w:type="spellEnd"/>
                    <w:r>
                      <w:rPr>
                        <w:color w:val="404040" w:themeColor="text1" w:themeTint="BF"/>
                        <w:sz w:val="22"/>
                        <w:szCs w:val="22"/>
                      </w:rPr>
                      <w:t xml:space="preserve">      </w:t>
                    </w:r>
                    <w:r w:rsidRPr="00C422B0">
                      <w:rPr>
                        <w:b/>
                        <w:color w:val="404040" w:themeColor="text1" w:themeTint="BF"/>
                        <w:sz w:val="22"/>
                        <w:szCs w:val="22"/>
                      </w:rPr>
                      <w:t>Experienced:</w:t>
                    </w:r>
                    <w:r w:rsidRPr="000672BC">
                      <w:rPr>
                        <w:color w:val="404040" w:themeColor="text1" w:themeTint="BF"/>
                        <w:sz w:val="22"/>
                        <w:szCs w:val="22"/>
                      </w:rPr>
                      <w:t xml:space="preserve"> </w:t>
                    </w:r>
                    <w:r w:rsidR="002C3A8B">
                      <w:rPr>
                        <w:color w:val="404040" w:themeColor="text1" w:themeTint="BF"/>
                        <w:sz w:val="22"/>
                        <w:szCs w:val="22"/>
                      </w:rPr>
                      <w:t>Linux/Android/</w:t>
                    </w:r>
                    <w:proofErr w:type="spellStart"/>
                    <w:r w:rsidR="002C3A8B">
                      <w:rPr>
                        <w:color w:val="404040" w:themeColor="text1" w:themeTint="BF"/>
                        <w:sz w:val="22"/>
                        <w:szCs w:val="22"/>
                      </w:rPr>
                      <w:t>iOS</w:t>
                    </w:r>
                    <w:proofErr w:type="spellEnd"/>
                    <w:r w:rsidR="00D020FC">
                      <w:rPr>
                        <w:color w:val="404040" w:themeColor="text1" w:themeTint="BF"/>
                        <w:sz w:val="22"/>
                        <w:szCs w:val="22"/>
                      </w:rPr>
                      <w:t>/PHP</w:t>
                    </w:r>
                    <w:r w:rsidR="00C35080">
                      <w:rPr>
                        <w:color w:val="404040" w:themeColor="text1" w:themeTint="BF"/>
                        <w:sz w:val="22"/>
                        <w:szCs w:val="22"/>
                      </w:rPr>
                      <w:t>/SQL</w:t>
                    </w:r>
                  </w:p>
                </w:sdtContent>
              </w:sdt>
            </w:sdtContent>
          </w:sdt>
        </w:tc>
      </w:tr>
      <w:tr w:rsidR="00B3459E" w14:paraId="37A2815B" w14:textId="77777777" w:rsidTr="007936A9">
        <w:trPr>
          <w:trHeight w:val="6623"/>
        </w:trPr>
        <w:tc>
          <w:tcPr>
            <w:tcW w:w="1474" w:type="dxa"/>
          </w:tcPr>
          <w:p w14:paraId="1555947C" w14:textId="46217893" w:rsidR="00B3459E" w:rsidRPr="00EE21B4" w:rsidRDefault="00B3459E" w:rsidP="00A85247">
            <w:pPr>
              <w:pStyle w:val="Heading1"/>
              <w:rPr>
                <w:sz w:val="24"/>
                <w:szCs w:val="24"/>
              </w:rPr>
            </w:pPr>
            <w:r w:rsidRPr="00EE21B4">
              <w:rPr>
                <w:sz w:val="24"/>
                <w:szCs w:val="24"/>
              </w:rPr>
              <w:t>Work</w:t>
            </w:r>
            <w:r>
              <w:rPr>
                <w:sz w:val="24"/>
                <w:szCs w:val="24"/>
              </w:rPr>
              <w:t>ING</w:t>
            </w:r>
            <w:r w:rsidRPr="00EE21B4">
              <w:rPr>
                <w:sz w:val="24"/>
                <w:szCs w:val="24"/>
              </w:rPr>
              <w:t xml:space="preserve"> </w:t>
            </w:r>
            <w:r w:rsidR="00A85247">
              <w:rPr>
                <w:sz w:val="24"/>
                <w:szCs w:val="24"/>
              </w:rPr>
              <w:t>Experience</w:t>
            </w:r>
          </w:p>
        </w:tc>
        <w:tc>
          <w:tcPr>
            <w:tcW w:w="211" w:type="dxa"/>
          </w:tcPr>
          <w:p w14:paraId="0F2E23D4" w14:textId="77777777" w:rsidR="00B3459E" w:rsidRDefault="00B3459E" w:rsidP="002169CB"/>
        </w:tc>
        <w:tc>
          <w:tcPr>
            <w:tcW w:w="9205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302434271"/>
            </w:sdtPr>
            <w:sdtEndPr>
              <w:rPr>
                <w:sz w:val="22"/>
                <w:szCs w:val="22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830493898"/>
                </w:sdtPr>
                <w:sdtEndPr>
                  <w:rPr>
                    <w:sz w:val="22"/>
                    <w:szCs w:val="22"/>
                  </w:rPr>
                </w:sdtEndPr>
                <w:sdtContent>
                  <w:p w14:paraId="78213A21" w14:textId="16E0B9E4" w:rsidR="00B3459E" w:rsidRPr="00FE154F" w:rsidRDefault="003E6365" w:rsidP="002169CB">
                    <w:pPr>
                      <w:pStyle w:val="Heading2"/>
                      <w:spacing w:line="276" w:lineRule="auto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>
                      <w:rPr>
                        <w:color w:val="2F2F2F" w:themeColor="text2" w:themeShade="80"/>
                        <w:sz w:val="23"/>
                        <w:szCs w:val="23"/>
                      </w:rPr>
                      <w:t>software engineer</w:t>
                    </w:r>
                    <w:r w:rsidR="00357300">
                      <w:rPr>
                        <w:color w:val="2F2F2F" w:themeColor="text2" w:themeShade="80"/>
                        <w:sz w:val="23"/>
                        <w:szCs w:val="23"/>
                      </w:rPr>
                      <w:t xml:space="preserve"> I</w:t>
                    </w:r>
                    <w:r w:rsidR="00B3459E" w:rsidRPr="002D0395">
                      <w:rPr>
                        <w:color w:val="2F2F2F" w:themeColor="text2" w:themeShade="80"/>
                        <w:sz w:val="23"/>
                        <w:szCs w:val="23"/>
                      </w:rPr>
                      <w:t>NTERN</w:t>
                    </w:r>
                    <w:r w:rsidR="00357300">
                      <w:rPr>
                        <w:color w:val="2F2F2F" w:themeColor="text2" w:themeShade="80"/>
                        <w:sz w:val="23"/>
                        <w:szCs w:val="23"/>
                      </w:rPr>
                      <w:t>, Facebook</w:t>
                    </w:r>
                    <w:r w:rsidR="00FB08D4">
                      <w:rPr>
                        <w:color w:val="2F2F2F" w:themeColor="text2" w:themeShade="80"/>
                        <w:sz w:val="23"/>
                        <w:szCs w:val="23"/>
                      </w:rPr>
                      <w:t>,</w:t>
                    </w:r>
                    <w:r w:rsidR="00357300">
                      <w:rPr>
                        <w:color w:val="2F2F2F" w:themeColor="text2" w:themeShade="80"/>
                        <w:sz w:val="23"/>
                        <w:szCs w:val="23"/>
                      </w:rPr>
                      <w:t xml:space="preserve"> 2017</w:t>
                    </w:r>
                    <w:r w:rsidR="00B3459E" w:rsidRPr="002D0395">
                      <w:rPr>
                        <w:color w:val="2F2F2F" w:themeColor="text2" w:themeShade="80"/>
                        <w:sz w:val="23"/>
                        <w:szCs w:val="23"/>
                      </w:rPr>
                      <w:t xml:space="preserve"> </w:t>
                    </w:r>
                    <w:r w:rsidR="00E4306D">
                      <w:rPr>
                        <w:color w:val="2F2F2F" w:themeColor="text2" w:themeShade="80"/>
                        <w:sz w:val="23"/>
                        <w:szCs w:val="23"/>
                      </w:rPr>
                      <w:t xml:space="preserve">(return full-time offer </w:t>
                    </w:r>
                    <w:r w:rsidR="00E4306D">
                      <w:rPr>
                        <w:color w:val="2F2F2F" w:themeColor="text2" w:themeShade="80"/>
                        <w:sz w:val="23"/>
                        <w:szCs w:val="23"/>
                      </w:rPr>
                      <w:t>received</w:t>
                    </w:r>
                    <w:r w:rsidR="00E4306D">
                      <w:rPr>
                        <w:color w:val="2F2F2F" w:themeColor="text2" w:themeShade="80"/>
                        <w:sz w:val="23"/>
                        <w:szCs w:val="23"/>
                      </w:rPr>
                      <w:t>)</w:t>
                    </w:r>
                  </w:p>
                  <w:p w14:paraId="66C7D942" w14:textId="198D8B6E" w:rsidR="003E6365" w:rsidRDefault="008A696E" w:rsidP="003E6365">
                    <w:pPr>
                      <w:pStyle w:val="ResumeText"/>
                      <w:spacing w:line="276" w:lineRule="auto"/>
                      <w:ind w:left="205" w:hanging="205"/>
                    </w:pPr>
                    <w:r w:rsidRPr="00C80299">
                      <w:rPr>
                        <w:color w:val="404040" w:themeColor="text1" w:themeTint="BF"/>
                        <w:sz w:val="22"/>
                        <w:szCs w:val="22"/>
                      </w:rPr>
                      <w:t>Integrate</w:t>
                    </w:r>
                    <w:r w:rsidR="00357300" w:rsidRPr="00C80299">
                      <w:rPr>
                        <w:color w:val="404040" w:themeColor="text1" w:themeTint="BF"/>
                        <w:sz w:val="22"/>
                        <w:szCs w:val="22"/>
                      </w:rPr>
                      <w:t xml:space="preserve"> TLS 1.3</w:t>
                    </w:r>
                    <w:r w:rsidR="004F49DB" w:rsidRPr="00C80299">
                      <w:rPr>
                        <w:rFonts w:hint="eastAsia"/>
                        <w:color w:val="404040" w:themeColor="text1" w:themeTint="BF"/>
                        <w:sz w:val="22"/>
                        <w:szCs w:val="22"/>
                        <w:lang w:eastAsia="zh-TW"/>
                      </w:rPr>
                      <w:t xml:space="preserve"> </w:t>
                    </w:r>
                    <w:r w:rsidRPr="00C80299">
                      <w:rPr>
                        <w:color w:val="404040" w:themeColor="text1" w:themeTint="BF"/>
                        <w:sz w:val="22"/>
                        <w:szCs w:val="22"/>
                        <w:lang w:eastAsia="zh-TW"/>
                      </w:rPr>
                      <w:t>into</w:t>
                    </w:r>
                    <w:r w:rsidR="004F49DB" w:rsidRPr="00C80299">
                      <w:rPr>
                        <w:rFonts w:hint="eastAsia"/>
                        <w:color w:val="404040" w:themeColor="text1" w:themeTint="BF"/>
                        <w:sz w:val="22"/>
                        <w:szCs w:val="22"/>
                        <w:lang w:eastAsia="zh-TW"/>
                      </w:rPr>
                      <w:t xml:space="preserve"> </w:t>
                    </w:r>
                    <w:r w:rsidR="008D2064">
                      <w:rPr>
                        <w:color w:val="404040" w:themeColor="text1" w:themeTint="BF"/>
                        <w:sz w:val="22"/>
                        <w:szCs w:val="22"/>
                        <w:lang w:eastAsia="zh-TW"/>
                      </w:rPr>
                      <w:t>subsystems [</w:t>
                    </w:r>
                    <w:r w:rsidRPr="00C80299">
                      <w:rPr>
                        <w:color w:val="404040" w:themeColor="text1" w:themeTint="BF"/>
                        <w:sz w:val="22"/>
                        <w:szCs w:val="22"/>
                        <w:lang w:eastAsia="zh-TW"/>
                      </w:rPr>
                      <w:t>C/</w:t>
                    </w:r>
                    <w:proofErr w:type="spellStart"/>
                    <w:r w:rsidRPr="00C80299">
                      <w:rPr>
                        <w:color w:val="404040" w:themeColor="text1" w:themeTint="BF"/>
                        <w:sz w:val="22"/>
                        <w:szCs w:val="22"/>
                        <w:lang w:eastAsia="zh-TW"/>
                      </w:rPr>
                      <w:t>Obj</w:t>
                    </w:r>
                    <w:proofErr w:type="spellEnd"/>
                    <w:r w:rsidRPr="00C80299">
                      <w:rPr>
                        <w:color w:val="404040" w:themeColor="text1" w:themeTint="BF"/>
                        <w:sz w:val="22"/>
                        <w:szCs w:val="22"/>
                        <w:lang w:eastAsia="zh-TW"/>
                      </w:rPr>
                      <w:t>-C/Linux</w:t>
                    </w:r>
                    <w:r w:rsidR="008D2064">
                      <w:rPr>
                        <w:color w:val="404040" w:themeColor="text1" w:themeTint="BF"/>
                        <w:sz w:val="22"/>
                        <w:szCs w:val="22"/>
                        <w:lang w:eastAsia="zh-TW"/>
                      </w:rPr>
                      <w:t>]</w:t>
                    </w:r>
                    <w:bookmarkStart w:id="0" w:name="_GoBack"/>
                    <w:bookmarkEnd w:id="0"/>
                  </w:p>
                  <w:p w14:paraId="6914F143" w14:textId="3A9D044D" w:rsidR="003E6365" w:rsidRPr="00143377" w:rsidRDefault="003E6365" w:rsidP="003E6365">
                    <w:pPr>
                      <w:pStyle w:val="ResumeText"/>
                      <w:spacing w:line="276" w:lineRule="auto"/>
                      <w:ind w:left="205"/>
                    </w:pPr>
                    <w:r w:rsidRPr="00143377">
                      <w:t>Solve several cross-layer compatibility issues, such as TCP Fast Open and TCP Non-Blocking, reducing 2x more la</w:t>
                    </w:r>
                    <w:r w:rsidR="00143377">
                      <w:t>tency from the original porting</w:t>
                    </w:r>
                  </w:p>
                  <w:p w14:paraId="351E4CF4" w14:textId="174D7FAA" w:rsidR="003E6365" w:rsidRPr="003E6365" w:rsidRDefault="003E6365" w:rsidP="003E6365">
                    <w:pPr>
                      <w:pStyle w:val="ResumeText"/>
                      <w:spacing w:line="276" w:lineRule="auto"/>
                      <w:ind w:left="205" w:hanging="205"/>
                      <w:rPr>
                        <w:color w:val="404040" w:themeColor="text1" w:themeTint="BF"/>
                        <w:sz w:val="4"/>
                        <w:szCs w:val="4"/>
                        <w:lang w:eastAsia="zh-TW"/>
                      </w:rPr>
                    </w:pPr>
                    <w:r>
                      <w:rPr>
                        <w:color w:val="404040" w:themeColor="text1" w:themeTint="BF"/>
                        <w:sz w:val="4"/>
                        <w:szCs w:val="4"/>
                        <w:lang w:eastAsia="zh-TW"/>
                      </w:rPr>
                      <w:t xml:space="preserve"> </w:t>
                    </w:r>
                  </w:p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76683241"/>
                    </w:sdtPr>
                    <w:sdtEndPr>
                      <w:rPr>
                        <w:sz w:val="22"/>
                        <w:szCs w:val="22"/>
                      </w:rPr>
                    </w:sdtEndPr>
                    <w:sdtContent>
                      <w:p w14:paraId="38039947" w14:textId="072A08E3" w:rsidR="00B3459E" w:rsidRPr="00FE154F" w:rsidRDefault="00B3459E" w:rsidP="002169CB">
                        <w:pPr>
                          <w:pStyle w:val="Heading2"/>
                          <w:spacing w:line="276" w:lineRule="auto"/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</w:pPr>
                        <w:r w:rsidRPr="002D0395">
                          <w:rPr>
                            <w:color w:val="2F2F2F" w:themeColor="text2" w:themeShade="80"/>
                            <w:sz w:val="23"/>
                            <w:szCs w:val="23"/>
                          </w:rPr>
                          <w:t>RESEARCH INTERN</w:t>
                        </w:r>
                        <w:r w:rsidR="00357300">
                          <w:rPr>
                            <w:color w:val="2F2F2F" w:themeColor="text2" w:themeShade="80"/>
                            <w:sz w:val="23"/>
                            <w:szCs w:val="23"/>
                          </w:rPr>
                          <w:t>, HP Labs, 2015</w:t>
                        </w:r>
                      </w:p>
                      <w:p w14:paraId="4B670697" w14:textId="6AA65221" w:rsidR="00143377" w:rsidRDefault="00F43342" w:rsidP="00143377">
                        <w:pPr>
                          <w:pStyle w:val="ResumeText"/>
                          <w:spacing w:line="276" w:lineRule="auto"/>
                          <w:rPr>
                            <w:color w:val="404040" w:themeColor="text1" w:themeTint="BF"/>
                            <w:sz w:val="22"/>
                            <w:szCs w:val="22"/>
                          </w:rPr>
                        </w:pPr>
                        <w:r>
                          <w:rPr>
                            <w:color w:val="404040" w:themeColor="text1" w:themeTint="BF"/>
                            <w:sz w:val="22"/>
                            <w:szCs w:val="22"/>
                          </w:rPr>
                          <w:t>Test</w:t>
                        </w:r>
                        <w:r w:rsidR="004F49DB" w:rsidRPr="00C80299">
                          <w:rPr>
                            <w:color w:val="404040" w:themeColor="text1" w:themeTint="BF"/>
                            <w:sz w:val="22"/>
                            <w:szCs w:val="22"/>
                          </w:rPr>
                          <w:t xml:space="preserve"> wireless</w:t>
                        </w:r>
                        <w:r w:rsidR="00357300" w:rsidRPr="00C80299">
                          <w:rPr>
                            <w:color w:val="404040" w:themeColor="text1" w:themeTint="BF"/>
                            <w:sz w:val="22"/>
                            <w:szCs w:val="22"/>
                          </w:rPr>
                          <w:t xml:space="preserve"> </w:t>
                        </w:r>
                        <w:r w:rsidR="00821379" w:rsidRPr="00C80299">
                          <w:rPr>
                            <w:color w:val="404040" w:themeColor="text1" w:themeTint="BF"/>
                            <w:sz w:val="22"/>
                            <w:szCs w:val="22"/>
                          </w:rPr>
                          <w:t>non-cryptic security</w:t>
                        </w:r>
                        <w:r w:rsidR="008D2064">
                          <w:rPr>
                            <w:color w:val="404040" w:themeColor="text1" w:themeTint="BF"/>
                            <w:sz w:val="22"/>
                            <w:szCs w:val="22"/>
                          </w:rPr>
                          <w:t xml:space="preserve"> [</w:t>
                        </w:r>
                        <w:r w:rsidR="008A696E" w:rsidRPr="00C80299">
                          <w:rPr>
                            <w:color w:val="404040" w:themeColor="text1" w:themeTint="BF"/>
                            <w:sz w:val="22"/>
                            <w:szCs w:val="22"/>
                          </w:rPr>
                          <w:t>C</w:t>
                        </w:r>
                        <w:r w:rsidR="00375191" w:rsidRPr="00C80299">
                          <w:rPr>
                            <w:color w:val="404040" w:themeColor="text1" w:themeTint="BF"/>
                            <w:sz w:val="22"/>
                            <w:szCs w:val="22"/>
                          </w:rPr>
                          <w:t>/C++</w:t>
                        </w:r>
                        <w:r w:rsidR="008A696E" w:rsidRPr="00C80299">
                          <w:rPr>
                            <w:color w:val="404040" w:themeColor="text1" w:themeTint="BF"/>
                            <w:sz w:val="22"/>
                            <w:szCs w:val="22"/>
                          </w:rPr>
                          <w:t>/Linux</w:t>
                        </w:r>
                        <w:r w:rsidR="008D2064">
                          <w:rPr>
                            <w:color w:val="404040" w:themeColor="text1" w:themeTint="BF"/>
                            <w:sz w:val="22"/>
                            <w:szCs w:val="22"/>
                          </w:rPr>
                          <w:t>]</w:t>
                        </w:r>
                      </w:p>
                      <w:p w14:paraId="2CF6CD6A" w14:textId="16611F42" w:rsidR="00143377" w:rsidRDefault="00143377" w:rsidP="00143377">
                        <w:pPr>
                          <w:pStyle w:val="ResumeText"/>
                          <w:spacing w:line="276" w:lineRule="auto"/>
                          <w:ind w:left="205"/>
                        </w:pPr>
                        <w:r>
                          <w:t>Implement a new</w:t>
                        </w:r>
                        <w:r w:rsidR="00F43342">
                          <w:t xml:space="preserve"> wireless</w:t>
                        </w:r>
                        <w:r>
                          <w:t xml:space="preserve"> signal-based authentication on HP’s routers and discover the potential issues of such a non-cryptic security system</w:t>
                        </w:r>
                      </w:p>
                      <w:p w14:paraId="7D1C15DA" w14:textId="66FE46C1" w:rsidR="00B3459E" w:rsidRPr="00143377" w:rsidRDefault="00143377" w:rsidP="00143377">
                        <w:pPr>
                          <w:pStyle w:val="ResumeText"/>
                          <w:spacing w:line="276" w:lineRule="auto"/>
                          <w:ind w:left="205" w:hanging="205"/>
                          <w:rPr>
                            <w:color w:val="404040" w:themeColor="text1" w:themeTint="BF"/>
                            <w:sz w:val="4"/>
                            <w:szCs w:val="4"/>
                            <w:lang w:eastAsia="zh-TW"/>
                          </w:rPr>
                        </w:pPr>
                        <w:r>
                          <w:rPr>
                            <w:color w:val="404040" w:themeColor="text1" w:themeTint="BF"/>
                            <w:sz w:val="4"/>
                            <w:szCs w:val="4"/>
                            <w:lang w:eastAsia="zh-TW"/>
                          </w:rPr>
                          <w:t xml:space="preserve"> </w:t>
                        </w:r>
                      </w:p>
                    </w:sdtContent>
                  </w:sdt>
                </w:sdtContent>
              </w:sdt>
              <w:p w14:paraId="397F3CF7" w14:textId="770D34EC" w:rsidR="00B3459E" w:rsidRPr="002D0395" w:rsidRDefault="00B3459E" w:rsidP="002169CB">
                <w:pPr>
                  <w:pStyle w:val="Heading2"/>
                  <w:rPr>
                    <w:color w:val="2F2F2F" w:themeColor="text2" w:themeShade="80"/>
                    <w:sz w:val="23"/>
                    <w:szCs w:val="23"/>
                  </w:rPr>
                </w:pPr>
                <w:r w:rsidRPr="002D0395">
                  <w:rPr>
                    <w:color w:val="2F2F2F" w:themeColor="text2" w:themeShade="80"/>
                    <w:sz w:val="23"/>
                    <w:szCs w:val="23"/>
                  </w:rPr>
                  <w:t>RESEARCH INTERN</w:t>
                </w:r>
                <w:r w:rsidR="00821379">
                  <w:rPr>
                    <w:color w:val="2F2F2F" w:themeColor="text2" w:themeShade="80"/>
                    <w:sz w:val="23"/>
                    <w:szCs w:val="23"/>
                  </w:rPr>
                  <w:t>, CSAIL, MIT, 2012</w:t>
                </w:r>
                <w:r w:rsidRPr="002D0395">
                  <w:rPr>
                    <w:color w:val="2F2F2F" w:themeColor="text2" w:themeShade="80"/>
                    <w:sz w:val="23"/>
                    <w:szCs w:val="23"/>
                  </w:rPr>
                  <w:t xml:space="preserve"> </w:t>
                </w:r>
              </w:p>
              <w:p w14:paraId="40CA319C" w14:textId="3D90FF7A" w:rsidR="003E6365" w:rsidRDefault="00F523B9" w:rsidP="00FB5CF4">
                <w:pPr>
                  <w:pStyle w:val="ResumeText"/>
                  <w:spacing w:line="276" w:lineRule="auto"/>
                  <w:rPr>
                    <w:color w:val="404040" w:themeColor="text1" w:themeTint="BF"/>
                    <w:sz w:val="22"/>
                    <w:szCs w:val="22"/>
                  </w:rPr>
                </w:pPr>
                <w:r w:rsidRPr="00C80299">
                  <w:rPr>
                    <w:color w:val="404040" w:themeColor="text1" w:themeTint="BF"/>
                    <w:sz w:val="22"/>
                    <w:szCs w:val="22"/>
                  </w:rPr>
                  <w:t>Build</w:t>
                </w:r>
                <w:r w:rsidR="00D75C81" w:rsidRPr="00C80299">
                  <w:rPr>
                    <w:color w:val="404040" w:themeColor="text1" w:themeTint="BF"/>
                    <w:sz w:val="22"/>
                    <w:szCs w:val="22"/>
                  </w:rPr>
                  <w:t xml:space="preserve"> MU-MIMO </w:t>
                </w:r>
                <w:r w:rsidR="00474966">
                  <w:rPr>
                    <w:color w:val="404040" w:themeColor="text1" w:themeTint="BF"/>
                    <w:sz w:val="22"/>
                    <w:szCs w:val="22"/>
                  </w:rPr>
                  <w:t xml:space="preserve">wireless </w:t>
                </w:r>
                <w:r w:rsidRPr="00C80299">
                  <w:rPr>
                    <w:color w:val="404040" w:themeColor="text1" w:themeTint="BF"/>
                    <w:sz w:val="22"/>
                    <w:szCs w:val="22"/>
                  </w:rPr>
                  <w:t>prototypes</w:t>
                </w:r>
                <w:r w:rsidR="008D2064">
                  <w:rPr>
                    <w:color w:val="404040" w:themeColor="text1" w:themeTint="BF"/>
                    <w:sz w:val="22"/>
                    <w:szCs w:val="22"/>
                  </w:rPr>
                  <w:t xml:space="preserve"> [</w:t>
                </w:r>
                <w:r w:rsidR="00D75C81" w:rsidRPr="00C80299">
                  <w:rPr>
                    <w:color w:val="404040" w:themeColor="text1" w:themeTint="BF"/>
                    <w:sz w:val="22"/>
                    <w:szCs w:val="22"/>
                  </w:rPr>
                  <w:t>C/</w:t>
                </w:r>
                <w:r w:rsidR="00474966">
                  <w:rPr>
                    <w:color w:val="404040" w:themeColor="text1" w:themeTint="BF"/>
                    <w:sz w:val="22"/>
                    <w:szCs w:val="22"/>
                  </w:rPr>
                  <w:t>Python</w:t>
                </w:r>
                <w:r w:rsidR="008D2064">
                  <w:rPr>
                    <w:color w:val="404040" w:themeColor="text1" w:themeTint="BF"/>
                    <w:sz w:val="22"/>
                    <w:szCs w:val="22"/>
                  </w:rPr>
                  <w:t>]</w:t>
                </w:r>
              </w:p>
              <w:p w14:paraId="74C748A1" w14:textId="00A832D9" w:rsidR="00FB5CF4" w:rsidRPr="00143377" w:rsidRDefault="00FB5CF4" w:rsidP="0074365B">
                <w:pPr>
                  <w:pStyle w:val="ResumeText"/>
                  <w:spacing w:line="276" w:lineRule="auto"/>
                  <w:ind w:left="205" w:right="1170"/>
                </w:pPr>
                <w:r>
                  <w:t xml:space="preserve">Design </w:t>
                </w:r>
                <w:r w:rsidR="0074365B">
                  <w:t>the “</w:t>
                </w:r>
                <w:proofErr w:type="spellStart"/>
                <w:r w:rsidR="0074365B">
                  <w:t>TurboRate</w:t>
                </w:r>
                <w:proofErr w:type="spellEnd"/>
                <w:r w:rsidR="0074365B">
                  <w:t>” project and</w:t>
                </w:r>
                <w:r>
                  <w:t xml:space="preserve"> build a prototype</w:t>
                </w:r>
                <w:r w:rsidR="0074365B">
                  <w:t xml:space="preserve"> with </w:t>
                </w:r>
                <w:proofErr w:type="spellStart"/>
                <w:r w:rsidR="0074365B">
                  <w:t>GnuRadio</w:t>
                </w:r>
                <w:proofErr w:type="spellEnd"/>
                <w:r>
                  <w:t xml:space="preserve"> in USRP embedded </w:t>
                </w:r>
                <w:proofErr w:type="spellStart"/>
                <w:r w:rsidR="0074365B">
                  <w:t>testbeds</w:t>
                </w:r>
                <w:proofErr w:type="spellEnd"/>
                <w:r w:rsidR="008D2064">
                  <w:t>, showing a 3x throughput improvement</w:t>
                </w:r>
              </w:p>
              <w:p w14:paraId="0F4CEC1F" w14:textId="071D8117" w:rsidR="00FB5CF4" w:rsidRPr="00FB5CF4" w:rsidRDefault="00FB5CF4" w:rsidP="00FB5CF4">
                <w:pPr>
                  <w:pStyle w:val="ResumeText"/>
                  <w:spacing w:line="276" w:lineRule="auto"/>
                  <w:ind w:left="205" w:hanging="205"/>
                  <w:rPr>
                    <w:color w:val="404040" w:themeColor="text1" w:themeTint="BF"/>
                    <w:sz w:val="4"/>
                    <w:szCs w:val="4"/>
                    <w:lang w:eastAsia="zh-TW"/>
                  </w:rPr>
                </w:pPr>
                <w:r>
                  <w:rPr>
                    <w:color w:val="404040" w:themeColor="text1" w:themeTint="BF"/>
                    <w:sz w:val="4"/>
                    <w:szCs w:val="4"/>
                    <w:lang w:eastAsia="zh-TW"/>
                  </w:rPr>
                  <w:t xml:space="preserve"> </w:t>
                </w: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779213806"/>
                </w:sdtPr>
                <w:sdtEndPr>
                  <w:rPr>
                    <w:color w:val="404040" w:themeColor="text1" w:themeTint="BF"/>
                    <w:sz w:val="22"/>
                    <w:szCs w:val="22"/>
                  </w:rPr>
                </w:sdtEndPr>
                <w:sdtContent>
                  <w:p w14:paraId="67D3D77F" w14:textId="77777777" w:rsidR="003E6365" w:rsidRDefault="003E6365" w:rsidP="003E6365">
                    <w:pPr>
                      <w:pStyle w:val="Heading2"/>
                    </w:pPr>
                    <w:r w:rsidRPr="002D0395">
                      <w:rPr>
                        <w:color w:val="2F2F2F" w:themeColor="text2" w:themeShade="80"/>
                        <w:sz w:val="23"/>
                        <w:szCs w:val="23"/>
                      </w:rPr>
                      <w:t>RESEARCH assistant</w:t>
                    </w:r>
                    <w:r>
                      <w:rPr>
                        <w:color w:val="2F2F2F" w:themeColor="text2" w:themeShade="80"/>
                        <w:sz w:val="23"/>
                        <w:szCs w:val="23"/>
                      </w:rPr>
                      <w:t xml:space="preserve">, </w:t>
                    </w:r>
                    <w:r w:rsidRPr="003B05EA">
                      <w:rPr>
                        <w:color w:val="2F2F2F" w:themeColor="text2" w:themeShade="80"/>
                        <w:sz w:val="23"/>
                        <w:szCs w:val="23"/>
                      </w:rPr>
                      <w:t>ACADEMIA SINICA, 2011</w:t>
                    </w:r>
                  </w:p>
                  <w:p w14:paraId="2E3B01DC" w14:textId="788CEE54" w:rsidR="008D2064" w:rsidRDefault="008D2064" w:rsidP="008D2064">
                    <w:pPr>
                      <w:pStyle w:val="ResumeText"/>
                      <w:spacing w:line="276" w:lineRule="auto"/>
                      <w:rPr>
                        <w:color w:val="404040" w:themeColor="text1" w:themeTint="BF"/>
                        <w:sz w:val="22"/>
                        <w:szCs w:val="22"/>
                      </w:rPr>
                    </w:pPr>
                    <w:r>
                      <w:rPr>
                        <w:color w:val="404040" w:themeColor="text1" w:themeTint="BF"/>
                        <w:sz w:val="22"/>
                        <w:szCs w:val="22"/>
                      </w:rPr>
                      <w:t xml:space="preserve">Build my thesis </w:t>
                    </w:r>
                    <w:r w:rsidR="00E9606F">
                      <w:rPr>
                        <w:color w:val="404040" w:themeColor="text1" w:themeTint="BF"/>
                        <w:sz w:val="22"/>
                        <w:szCs w:val="22"/>
                      </w:rPr>
                      <w:t>project</w:t>
                    </w:r>
                    <w:r>
                      <w:rPr>
                        <w:color w:val="404040" w:themeColor="text1" w:themeTint="BF"/>
                        <w:sz w:val="22"/>
                        <w:szCs w:val="22"/>
                      </w:rPr>
                      <w:t xml:space="preserve"> on P2P storage systems [C/Python/</w:t>
                    </w:r>
                    <w:proofErr w:type="spellStart"/>
                    <w:r>
                      <w:rPr>
                        <w:color w:val="404040" w:themeColor="text1" w:themeTint="BF"/>
                        <w:sz w:val="22"/>
                        <w:szCs w:val="22"/>
                      </w:rPr>
                      <w:t>Matlab</w:t>
                    </w:r>
                    <w:proofErr w:type="spellEnd"/>
                    <w:r>
                      <w:rPr>
                        <w:color w:val="404040" w:themeColor="text1" w:themeTint="BF"/>
                        <w:sz w:val="22"/>
                        <w:szCs w:val="22"/>
                      </w:rPr>
                      <w:t>]</w:t>
                    </w:r>
                  </w:p>
                  <w:p w14:paraId="66D84849" w14:textId="3998858C" w:rsidR="008D2064" w:rsidRPr="00143377" w:rsidRDefault="00816FBF" w:rsidP="008D2064">
                    <w:pPr>
                      <w:pStyle w:val="ResumeText"/>
                      <w:spacing w:line="276" w:lineRule="auto"/>
                      <w:ind w:left="205"/>
                    </w:pPr>
                    <w:r>
                      <w:t xml:space="preserve">Propose a new system metric which </w:t>
                    </w:r>
                    <w:r w:rsidR="00294DB2">
                      <w:t>considers</w:t>
                    </w:r>
                    <w:r>
                      <w:t xml:space="preserve"> both the file </w:t>
                    </w:r>
                    <w:r w:rsidR="00647649">
                      <w:t>access</w:t>
                    </w:r>
                    <w:r>
                      <w:t xml:space="preserve"> time and availability</w:t>
                    </w:r>
                    <w:r w:rsidR="002157B3">
                      <w:t>,</w:t>
                    </w:r>
                    <w:r>
                      <w:t xml:space="preserve"> </w:t>
                    </w:r>
                    <w:r w:rsidR="00036E37">
                      <w:t xml:space="preserve">then </w:t>
                    </w:r>
                    <w:r w:rsidR="00647649">
                      <w:t xml:space="preserve">implement </w:t>
                    </w:r>
                    <w:r>
                      <w:t>a new file replica algorithm</w:t>
                    </w:r>
                    <w:r w:rsidR="00647649">
                      <w:t xml:space="preserve"> saving 30% joint access time on NS2 simulation</w:t>
                    </w:r>
                  </w:p>
                  <w:p w14:paraId="44FF15ED" w14:textId="42FDF9CE" w:rsidR="003E6365" w:rsidRPr="00816FBF" w:rsidRDefault="004756B3" w:rsidP="00816FBF">
                    <w:pPr>
                      <w:pStyle w:val="ResumeText"/>
                      <w:spacing w:line="276" w:lineRule="auto"/>
                      <w:ind w:left="205" w:hanging="205"/>
                      <w:rPr>
                        <w:color w:val="404040" w:themeColor="text1" w:themeTint="BF"/>
                        <w:sz w:val="4"/>
                        <w:szCs w:val="4"/>
                        <w:lang w:eastAsia="zh-TW"/>
                      </w:rPr>
                    </w:pPr>
                    <w:r>
                      <w:rPr>
                        <w:noProof/>
                        <w:color w:val="404040" w:themeColor="text1" w:themeTint="BF"/>
                        <w:sz w:val="22"/>
                        <w:szCs w:val="22"/>
                        <w:lang w:eastAsia="en-US"/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669504" behindDoc="0" locked="0" layoutInCell="1" allowOverlap="1" wp14:anchorId="382FC9D3" wp14:editId="48B383A9">
                              <wp:simplePos x="0" y="0"/>
                              <wp:positionH relativeFrom="column">
                                <wp:posOffset>3480435</wp:posOffset>
                              </wp:positionH>
                              <wp:positionV relativeFrom="paragraph">
                                <wp:posOffset>95885</wp:posOffset>
                              </wp:positionV>
                              <wp:extent cx="1906905" cy="457200"/>
                              <wp:effectExtent l="0" t="0" r="0" b="0"/>
                              <wp:wrapSquare wrapText="bothSides"/>
                              <wp:docPr id="8" name="Text Box 8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 txBox="1"/>
                                    <wps:spPr>
                                      <a:xfrm>
                                        <a:off x="0" y="0"/>
                                        <a:ext cx="1906905" cy="457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C572A759-6A51-4108-AA02-DFA0A04FC94B}">
                                          <ma14:wrappingTextBoxFlag xmlns:ma14="http://schemas.microsoft.com/office/mac/drawingml/2011/main"/>
                                        </a:ext>
                                      </a:extLst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75B35659" w14:textId="76F0F4C3" w:rsidR="001C56DE" w:rsidRPr="007936A9" w:rsidRDefault="001C56DE" w:rsidP="00890E87">
                                          <w:pPr>
                                            <w:spacing w:before="0" w:after="0" w:line="240" w:lineRule="auto"/>
                                            <w:jc w:val="both"/>
                                            <w:rPr>
                                              <w:lang w:eastAsia="zh-TW"/>
                                            </w:rPr>
                                          </w:pPr>
                                          <w:r w:rsidRPr="007936A9">
                                            <w:rPr>
                                              <w:lang w:eastAsia="zh-TW"/>
                                            </w:rPr>
                                            <w:t>Help employee know their rights</w:t>
                                          </w:r>
                                        </w:p>
                                        <w:p w14:paraId="18AEEB05" w14:textId="28A9EDDE" w:rsidR="001C56DE" w:rsidRPr="007936A9" w:rsidRDefault="001C56DE" w:rsidP="00890E87">
                                          <w:pPr>
                                            <w:spacing w:before="0" w:after="0" w:line="240" w:lineRule="auto"/>
                                            <w:jc w:val="both"/>
                                            <w:rPr>
                                              <w:lang w:eastAsia="zh-TW"/>
                                            </w:rPr>
                                          </w:pPr>
                                          <w:r w:rsidRPr="007936A9">
                                            <w:rPr>
                                              <w:lang w:eastAsia="zh-TW"/>
                                            </w:rPr>
                                            <w:t>4.6-star rated / 10k+ downloaded</w:t>
                                          </w:r>
                                        </w:p>
                                        <w:p w14:paraId="1AFBFBBF" w14:textId="512E07C5" w:rsidR="001C56DE" w:rsidRPr="007936A9" w:rsidRDefault="001C56DE" w:rsidP="00890E87">
                                          <w:pPr>
                                            <w:spacing w:before="0"/>
                                            <w:jc w:val="both"/>
                                          </w:pPr>
                                          <w:r w:rsidRPr="007936A9">
                                            <w:rPr>
                                              <w:rFonts w:eastAsia="Times New Roman" w:cs="Times New Roman"/>
                                              <w:kern w:val="0"/>
                                              <w:lang w:eastAsia="en-US"/>
                                            </w:rPr>
                                            <w:t>https://goo.gl/Y8KVTd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0" rIns="9144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a:graphicData>
                              </a:graphic>
                              <wp14:sizeRelV relativeFrom="margin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 id="Text Box 8" o:spid="_x0000_s1027" type="#_x0000_t202" style="position:absolute;left:0;text-align:left;margin-left:274.05pt;margin-top:7.55pt;width:150.15pt;height:36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" filled="f" stroked="f">
                              <v:textbox inset=",0,,0">
                                <w:txbxContent>
                                  <w:p w14:paraId="75B35659" w14:textId="76F0F4C3" w:rsidR="00D061BC" w:rsidRPr="007936A9" w:rsidRDefault="00D061BC" w:rsidP="00890E87">
                                    <w:pPr>
                                      <w:spacing w:before="0" w:after="0" w:line="240" w:lineRule="auto"/>
                                      <w:jc w:val="both"/>
                                      <w:rPr>
                                        <w:lang w:eastAsia="zh-TW"/>
                                      </w:rPr>
                                    </w:pPr>
                                    <w:r w:rsidRPr="007936A9">
                                      <w:rPr>
                                        <w:lang w:eastAsia="zh-TW"/>
                                      </w:rPr>
                                      <w:t>Help employee know their rights</w:t>
                                    </w:r>
                                  </w:p>
                                  <w:p w14:paraId="18AEEB05" w14:textId="28A9EDDE" w:rsidR="00D061BC" w:rsidRPr="007936A9" w:rsidRDefault="00D061BC" w:rsidP="00890E87">
                                    <w:pPr>
                                      <w:spacing w:before="0" w:after="0" w:line="240" w:lineRule="auto"/>
                                      <w:jc w:val="both"/>
                                      <w:rPr>
                                        <w:lang w:eastAsia="zh-TW"/>
                                      </w:rPr>
                                    </w:pPr>
                                    <w:r w:rsidRPr="007936A9">
                                      <w:rPr>
                                        <w:lang w:eastAsia="zh-TW"/>
                                      </w:rPr>
                                      <w:t>4.6-star rated / 10k+ downloaded</w:t>
                                    </w:r>
                                  </w:p>
                                  <w:p w14:paraId="1AFBFBBF" w14:textId="512E07C5" w:rsidR="00D061BC" w:rsidRPr="007936A9" w:rsidRDefault="00D061BC" w:rsidP="00890E87">
                                    <w:pPr>
                                      <w:spacing w:before="0"/>
                                      <w:jc w:val="both"/>
                                    </w:pPr>
                                    <w:r w:rsidRPr="007936A9">
                                      <w:rPr>
                                        <w:rFonts w:eastAsia="Times New Roman" w:cs="Times New Roman"/>
                                        <w:kern w:val="0"/>
                                        <w:lang w:eastAsia="en-US"/>
                                      </w:rPr>
                                      <w:t>https://goo.gl/Y8KVTd</w:t>
                                    </w:r>
                                  </w:p>
                                </w:txbxContent>
                              </v:textbox>
                              <w10:wrap type="square"/>
                            </v:shape>
                          </w:pict>
                        </mc:Fallback>
                      </mc:AlternateContent>
                    </w:r>
                    <w:r w:rsidR="008D2064">
                      <w:rPr>
                        <w:color w:val="404040" w:themeColor="text1" w:themeTint="BF"/>
                        <w:sz w:val="4"/>
                        <w:szCs w:val="4"/>
                        <w:lang w:eastAsia="zh-TW"/>
                      </w:rPr>
                      <w:t xml:space="preserve">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12582679"/>
                </w:sdtPr>
                <w:sdtEndPr>
                  <w:rPr>
                    <w:color w:val="404040" w:themeColor="text1" w:themeTint="BF"/>
                    <w:sz w:val="22"/>
                    <w:szCs w:val="22"/>
                  </w:rPr>
                </w:sdtEndPr>
                <w:sdtContent>
                  <w:p w14:paraId="08F9096E" w14:textId="40B6E1B7" w:rsidR="003E6365" w:rsidRPr="002D0395" w:rsidRDefault="004756B3" w:rsidP="003E6365">
                    <w:pPr>
                      <w:pStyle w:val="Heading2"/>
                      <w:rPr>
                        <w:color w:val="2F2F2F" w:themeColor="text2" w:themeShade="80"/>
                      </w:rPr>
                    </w:pPr>
                    <w:r>
                      <w:rPr>
                        <w:noProof/>
                        <w:color w:val="2F2F2F" w:themeColor="text2" w:themeShade="80"/>
                        <w:sz w:val="23"/>
                        <w:szCs w:val="23"/>
                        <w:lang w:eastAsia="en-US"/>
                      </w:rPr>
                      <w:drawing>
                        <wp:anchor distT="0" distB="0" distL="114300" distR="114300" simplePos="0" relativeHeight="251667456" behindDoc="0" locked="0" layoutInCell="1" allowOverlap="1" wp14:anchorId="644D2D0B" wp14:editId="40B5EB84">
                          <wp:simplePos x="0" y="0"/>
                          <wp:positionH relativeFrom="column">
                            <wp:posOffset>3101975</wp:posOffset>
                          </wp:positionH>
                          <wp:positionV relativeFrom="paragraph">
                            <wp:posOffset>9525</wp:posOffset>
                          </wp:positionV>
                          <wp:extent cx="457200" cy="457200"/>
                          <wp:effectExtent l="127000" t="76200" r="101600" b="152400"/>
                          <wp:wrapNone/>
                          <wp:docPr id="7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con_large.jpg"/>
                                  <pic:cNvPicPr/>
                                </pic:nvPicPr>
                                <pic:blipFill>
                                  <a:blip r:embed="rId13" cstate="screen">
                                    <a:extLst>
                                      <a:ext uri="{28A0092B-C50C-407E-A947-70E740481C1C}">
                                        <a14:useLocalDpi xmlns:a14="http://schemas.microsoft.com/office/drawing/2010/main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57200" cy="457200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ln>
                                    <a:noFill/>
                                  </a:ln>
                                  <a:effectLst>
                                    <a:outerShdw blurRad="76200" dist="38100" dir="7800000" algn="tl" rotWithShape="0">
                                      <a:srgbClr val="000000">
                                        <a:alpha val="40000"/>
                                      </a:srgbClr>
                                    </a:outerShdw>
                                  </a:effectLst>
                                  <a:scene3d>
                                    <a:camera prst="orthographicFront"/>
                                    <a:lightRig rig="contrasting" dir="t">
                                      <a:rot lat="0" lon="0" rev="4200000"/>
                                    </a:lightRig>
                                  </a:scene3d>
                                  <a:sp3d prstMaterial="plastic">
                                    <a:bevelT w="381000" h="114300" prst="relaxedInset"/>
                                    <a:contourClr>
                                      <a:srgbClr val="969696"/>
                                    </a:contourClr>
                                  </a:sp3d>
                                </pic:spPr>
                              </pic:pic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w:r>
                    <w:r w:rsidR="003E6365" w:rsidRPr="002D0395">
                      <w:rPr>
                        <w:color w:val="2F2F2F" w:themeColor="text2" w:themeShade="80"/>
                        <w:sz w:val="23"/>
                        <w:szCs w:val="23"/>
                      </w:rPr>
                      <w:t>APP Developer</w:t>
                    </w:r>
                    <w:r w:rsidR="003E6365">
                      <w:rPr>
                        <w:color w:val="2F2F2F" w:themeColor="text2" w:themeShade="80"/>
                        <w:sz w:val="23"/>
                        <w:szCs w:val="23"/>
                      </w:rPr>
                      <w:t>, Kingfong, Taiwan, 2010</w:t>
                    </w:r>
                  </w:p>
                  <w:p w14:paraId="61529171" w14:textId="00B2D64B" w:rsidR="00B3459E" w:rsidRPr="00890E87" w:rsidRDefault="003E6365" w:rsidP="00890E87">
                    <w:pPr>
                      <w:spacing w:line="240" w:lineRule="auto"/>
                      <w:rPr>
                        <w:color w:val="404040" w:themeColor="text1" w:themeTint="BF"/>
                        <w:sz w:val="22"/>
                        <w:szCs w:val="22"/>
                        <w:lang w:eastAsia="zh-TW"/>
                      </w:rPr>
                    </w:pPr>
                    <w:r>
                      <w:rPr>
                        <w:color w:val="404040" w:themeColor="text1" w:themeTint="BF"/>
                        <w:sz w:val="22"/>
                        <w:szCs w:val="22"/>
                      </w:rPr>
                      <w:t>Solely d</w:t>
                    </w:r>
                    <w:r w:rsidRPr="00C80299">
                      <w:rPr>
                        <w:color w:val="404040" w:themeColor="text1" w:themeTint="BF"/>
                        <w:sz w:val="22"/>
                        <w:szCs w:val="22"/>
                      </w:rPr>
                      <w:t>esign</w:t>
                    </w:r>
                    <w:r>
                      <w:rPr>
                        <w:color w:val="404040" w:themeColor="text1" w:themeTint="BF"/>
                        <w:sz w:val="22"/>
                        <w:szCs w:val="22"/>
                      </w:rPr>
                      <w:t xml:space="preserve"> an</w:t>
                    </w:r>
                    <w:r w:rsidR="00816FBF">
                      <w:rPr>
                        <w:color w:val="404040" w:themeColor="text1" w:themeTint="BF"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="00A8408C">
                      <w:rPr>
                        <w:color w:val="404040" w:themeColor="text1" w:themeTint="BF"/>
                        <w:sz w:val="22"/>
                        <w:szCs w:val="22"/>
                        <w:lang w:eastAsia="zh-TW"/>
                      </w:rPr>
                      <w:t>iOS</w:t>
                    </w:r>
                    <w:proofErr w:type="spellEnd"/>
                    <w:r w:rsidR="00A8408C">
                      <w:rPr>
                        <w:color w:val="404040" w:themeColor="text1" w:themeTint="BF"/>
                        <w:sz w:val="22"/>
                        <w:szCs w:val="22"/>
                        <w:lang w:eastAsia="zh-TW"/>
                      </w:rPr>
                      <w:t>/And</w:t>
                    </w:r>
                    <w:r>
                      <w:rPr>
                        <w:color w:val="404040" w:themeColor="text1" w:themeTint="BF"/>
                        <w:sz w:val="22"/>
                        <w:szCs w:val="22"/>
                        <w:lang w:eastAsia="zh-TW"/>
                      </w:rPr>
                      <w:t>r</w:t>
                    </w:r>
                    <w:r w:rsidR="00A8408C">
                      <w:rPr>
                        <w:color w:val="404040" w:themeColor="text1" w:themeTint="BF"/>
                        <w:sz w:val="22"/>
                        <w:szCs w:val="22"/>
                        <w:lang w:eastAsia="zh-TW"/>
                      </w:rPr>
                      <w:t>o</w:t>
                    </w:r>
                    <w:r>
                      <w:rPr>
                        <w:color w:val="404040" w:themeColor="text1" w:themeTint="BF"/>
                        <w:sz w:val="22"/>
                        <w:szCs w:val="22"/>
                        <w:lang w:eastAsia="zh-TW"/>
                      </w:rPr>
                      <w:t>id</w:t>
                    </w:r>
                    <w:r w:rsidRPr="00C80299">
                      <w:rPr>
                        <w:color w:val="404040" w:themeColor="text1" w:themeTint="BF"/>
                        <w:sz w:val="22"/>
                        <w:szCs w:val="22"/>
                        <w:lang w:eastAsia="zh-TW"/>
                      </w:rPr>
                      <w:t xml:space="preserve"> app</w:t>
                    </w:r>
                    <w:r w:rsidR="00652C99">
                      <w:rPr>
                        <w:color w:val="404040" w:themeColor="text1" w:themeTint="BF"/>
                        <w:sz w:val="22"/>
                        <w:szCs w:val="22"/>
                        <w:lang w:eastAsia="zh-TW"/>
                      </w:rPr>
                      <w:t xml:space="preserve"> [Java/</w:t>
                    </w:r>
                    <w:proofErr w:type="spellStart"/>
                    <w:r w:rsidR="00652C99">
                      <w:rPr>
                        <w:color w:val="404040" w:themeColor="text1" w:themeTint="BF"/>
                        <w:sz w:val="22"/>
                        <w:szCs w:val="22"/>
                        <w:lang w:eastAsia="zh-TW"/>
                      </w:rPr>
                      <w:t>Obj</w:t>
                    </w:r>
                    <w:proofErr w:type="spellEnd"/>
                    <w:r w:rsidR="00652C99">
                      <w:rPr>
                        <w:color w:val="404040" w:themeColor="text1" w:themeTint="BF"/>
                        <w:sz w:val="22"/>
                        <w:szCs w:val="22"/>
                        <w:lang w:eastAsia="zh-TW"/>
                      </w:rPr>
                      <w:t>-C/PHP]</w:t>
                    </w:r>
                  </w:p>
                </w:sdtContent>
              </w:sdt>
            </w:sdtContent>
          </w:sdt>
        </w:tc>
      </w:tr>
      <w:tr w:rsidR="00B3459E" w14:paraId="76104A53" w14:textId="77777777" w:rsidTr="00B26E79">
        <w:trPr>
          <w:trHeight w:val="932"/>
        </w:trPr>
        <w:tc>
          <w:tcPr>
            <w:tcW w:w="1474" w:type="dxa"/>
          </w:tcPr>
          <w:p w14:paraId="704949B6" w14:textId="77777777" w:rsidR="00B3459E" w:rsidRPr="00EE21B4" w:rsidRDefault="00B3459E" w:rsidP="002169CB">
            <w:pPr>
              <w:pStyle w:val="Heading1"/>
              <w:rPr>
                <w:sz w:val="24"/>
                <w:szCs w:val="24"/>
              </w:rPr>
            </w:pPr>
            <w:r w:rsidRPr="00EE21B4">
              <w:rPr>
                <w:sz w:val="24"/>
                <w:szCs w:val="24"/>
              </w:rPr>
              <w:lastRenderedPageBreak/>
              <w:t>Education</w:t>
            </w:r>
          </w:p>
        </w:tc>
        <w:tc>
          <w:tcPr>
            <w:tcW w:w="211" w:type="dxa"/>
          </w:tcPr>
          <w:p w14:paraId="469DBA29" w14:textId="77777777" w:rsidR="00B3459E" w:rsidRDefault="00B3459E" w:rsidP="002169CB"/>
        </w:tc>
        <w:tc>
          <w:tcPr>
            <w:tcW w:w="9205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</w:sdtPr>
            <w:sdtEndPr>
              <w:rPr>
                <w:b/>
                <w:sz w:val="22"/>
                <w:szCs w:val="22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</w:sdtPr>
                <w:sdtEndPr>
                  <w:rPr>
                    <w:color w:val="404040" w:themeColor="text1" w:themeTint="BF"/>
                    <w:sz w:val="22"/>
                    <w:szCs w:val="22"/>
                  </w:rPr>
                </w:sdtEndPr>
                <w:sdtContent>
                  <w:p w14:paraId="2BFB983A" w14:textId="211598CB" w:rsidR="00B3459E" w:rsidRPr="002D0395" w:rsidRDefault="00B3459E" w:rsidP="002169CB">
                    <w:pPr>
                      <w:pStyle w:val="Heading2"/>
                      <w:rPr>
                        <w:color w:val="2F2F2F" w:themeColor="text2" w:themeShade="80"/>
                      </w:rPr>
                    </w:pPr>
                    <w:r w:rsidRPr="002D0395">
                      <w:rPr>
                        <w:color w:val="2F2F2F" w:themeColor="text2" w:themeShade="80"/>
                        <w:sz w:val="23"/>
                        <w:szCs w:val="23"/>
                      </w:rPr>
                      <w:t>University of michigan</w:t>
                    </w:r>
                  </w:p>
                  <w:p w14:paraId="6E0BC109" w14:textId="77777777" w:rsidR="00B3459E" w:rsidRPr="00312BD9" w:rsidRDefault="00B3459E" w:rsidP="002169CB">
                    <w:pPr>
                      <w:spacing w:line="276" w:lineRule="auto"/>
                      <w:rPr>
                        <w:color w:val="404040" w:themeColor="text1" w:themeTint="BF"/>
                        <w:sz w:val="22"/>
                        <w:szCs w:val="22"/>
                      </w:rPr>
                    </w:pPr>
                    <w:r w:rsidRPr="00312BD9">
                      <w:rPr>
                        <w:color w:val="404040" w:themeColor="text1" w:themeTint="BF"/>
                        <w:sz w:val="22"/>
                        <w:szCs w:val="22"/>
                      </w:rPr>
                      <w:t xml:space="preserve">PhD in </w:t>
                    </w:r>
                    <w:r w:rsidRPr="00001692">
                      <w:rPr>
                        <w:color w:val="404040" w:themeColor="text1" w:themeTint="BF"/>
                        <w:sz w:val="22"/>
                        <w:szCs w:val="22"/>
                      </w:rPr>
                      <w:t>Computer</w:t>
                    </w:r>
                    <w:r w:rsidRPr="00312BD9">
                      <w:rPr>
                        <w:color w:val="404040" w:themeColor="text1" w:themeTint="BF"/>
                        <w:sz w:val="22"/>
                        <w:szCs w:val="22"/>
                      </w:rPr>
                      <w:t xml:space="preserve"> Science &amp; Engineering, advised by Prof. Kang G. Shin, GPA 4.00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023390931"/>
                </w:sdtPr>
                <w:sdtEndPr>
                  <w:rPr>
                    <w:color w:val="404040" w:themeColor="text1" w:themeTint="BF"/>
                    <w:sz w:val="22"/>
                    <w:szCs w:val="22"/>
                  </w:rPr>
                </w:sdtEndPr>
                <w:sdtContent>
                  <w:p w14:paraId="53F9598C" w14:textId="708BFAAA" w:rsidR="00B3459E" w:rsidRPr="002D0395" w:rsidRDefault="00B3459E" w:rsidP="002169CB">
                    <w:pPr>
                      <w:pStyle w:val="Heading2"/>
                      <w:rPr>
                        <w:color w:val="2F2F2F" w:themeColor="text2" w:themeShade="80"/>
                      </w:rPr>
                    </w:pPr>
                    <w:r w:rsidRPr="002D0395">
                      <w:rPr>
                        <w:color w:val="2F2F2F" w:themeColor="text2" w:themeShade="80"/>
                        <w:sz w:val="23"/>
                        <w:szCs w:val="23"/>
                      </w:rPr>
                      <w:t>National Taiwan University</w:t>
                    </w:r>
                  </w:p>
                  <w:p w14:paraId="1FED43A0" w14:textId="77777777" w:rsidR="00B3459E" w:rsidRPr="00312BD9" w:rsidRDefault="00B3459E" w:rsidP="002169CB">
                    <w:pPr>
                      <w:spacing w:line="276" w:lineRule="auto"/>
                      <w:rPr>
                        <w:color w:val="404040" w:themeColor="text1" w:themeTint="BF"/>
                        <w:sz w:val="22"/>
                        <w:szCs w:val="22"/>
                      </w:rPr>
                    </w:pPr>
                    <w:r w:rsidRPr="00312BD9">
                      <w:rPr>
                        <w:color w:val="404040" w:themeColor="text1" w:themeTint="BF"/>
                        <w:sz w:val="22"/>
                        <w:szCs w:val="22"/>
                      </w:rPr>
                      <w:t>M.S. in Department of Computer Science &amp; Information Theory, GPA 3.90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318152075"/>
                </w:sdtPr>
                <w:sdtEndPr>
                  <w:rPr>
                    <w:b/>
                    <w:sz w:val="22"/>
                    <w:szCs w:val="22"/>
                  </w:rPr>
                </w:sdtEndPr>
                <w:sdtContent>
                  <w:p w14:paraId="6C481CF3" w14:textId="3F0677BA" w:rsidR="00B3459E" w:rsidRPr="002D0395" w:rsidRDefault="00B3459E" w:rsidP="002169CB">
                    <w:pPr>
                      <w:pStyle w:val="Heading2"/>
                      <w:rPr>
                        <w:color w:val="2F2F2F" w:themeColor="text2" w:themeShade="80"/>
                      </w:rPr>
                    </w:pPr>
                    <w:r w:rsidRPr="002D0395">
                      <w:rPr>
                        <w:color w:val="2F2F2F" w:themeColor="text2" w:themeShade="80"/>
                        <w:sz w:val="23"/>
                        <w:szCs w:val="23"/>
                      </w:rPr>
                      <w:t>National Chiao Tung University</w:t>
                    </w:r>
                  </w:p>
                  <w:p w14:paraId="258B8F97" w14:textId="0C95CBE9" w:rsidR="00B3459E" w:rsidRPr="00340073" w:rsidRDefault="00B3459E" w:rsidP="001C41B8">
                    <w:pPr>
                      <w:rPr>
                        <w:sz w:val="22"/>
                        <w:szCs w:val="22"/>
                      </w:rPr>
                    </w:pPr>
                    <w:r w:rsidRPr="00312BD9">
                      <w:rPr>
                        <w:color w:val="404040" w:themeColor="text1" w:themeTint="BF"/>
                        <w:sz w:val="22"/>
                        <w:szCs w:val="22"/>
                      </w:rPr>
                      <w:t>B.S. in Department of Com</w:t>
                    </w:r>
                    <w:r w:rsidR="001C41B8">
                      <w:rPr>
                        <w:color w:val="404040" w:themeColor="text1" w:themeTint="BF"/>
                        <w:sz w:val="22"/>
                        <w:szCs w:val="22"/>
                      </w:rPr>
                      <w:t xml:space="preserve">puter Science, GPA 3.95  </w:t>
                    </w:r>
                    <w:r w:rsidR="001C41B8" w:rsidRPr="00251A6B">
                      <w:rPr>
                        <w:b/>
                        <w:color w:val="404040" w:themeColor="text1" w:themeTint="BF"/>
                        <w:sz w:val="22"/>
                        <w:szCs w:val="22"/>
                      </w:rPr>
                      <w:t>(ranked</w:t>
                    </w:r>
                    <w:r w:rsidRPr="00251A6B">
                      <w:rPr>
                        <w:b/>
                        <w:color w:val="404040" w:themeColor="text1" w:themeTint="BF"/>
                        <w:sz w:val="22"/>
                        <w:szCs w:val="22"/>
                      </w:rPr>
                      <w:t xml:space="preserve"> </w:t>
                    </w:r>
                    <w:r w:rsidR="001C41B8" w:rsidRPr="00251A6B">
                      <w:rPr>
                        <w:b/>
                        <w:color w:val="404040" w:themeColor="text1" w:themeTint="BF"/>
                        <w:sz w:val="22"/>
                        <w:szCs w:val="22"/>
                      </w:rPr>
                      <w:t>3/200+</w:t>
                    </w:r>
                    <w:r w:rsidRPr="00251A6B">
                      <w:rPr>
                        <w:b/>
                        <w:color w:val="404040" w:themeColor="text1" w:themeTint="BF"/>
                        <w:sz w:val="22"/>
                        <w:szCs w:val="22"/>
                      </w:rPr>
                      <w:t>, and graduated in advance)</w:t>
                    </w:r>
                  </w:p>
                </w:sdtContent>
              </w:sdt>
            </w:sdtContent>
          </w:sdt>
        </w:tc>
      </w:tr>
      <w:tr w:rsidR="00B3459E" w14:paraId="0BE8D51C" w14:textId="77777777" w:rsidTr="00B26E79">
        <w:trPr>
          <w:trHeight w:val="1598"/>
        </w:trPr>
        <w:tc>
          <w:tcPr>
            <w:tcW w:w="1474" w:type="dxa"/>
          </w:tcPr>
          <w:p w14:paraId="6A005460" w14:textId="77777777" w:rsidR="00B3459E" w:rsidRPr="00EE21B4" w:rsidRDefault="00B3459E" w:rsidP="002169CB">
            <w:pPr>
              <w:pStyle w:val="Heading1"/>
              <w:rPr>
                <w:sz w:val="24"/>
                <w:szCs w:val="24"/>
              </w:rPr>
            </w:pPr>
            <w:r w:rsidRPr="00EE21B4">
              <w:rPr>
                <w:sz w:val="24"/>
                <w:szCs w:val="24"/>
              </w:rPr>
              <w:t>HONORS &amp; AWARDS</w:t>
            </w:r>
          </w:p>
        </w:tc>
        <w:tc>
          <w:tcPr>
            <w:tcW w:w="211" w:type="dxa"/>
          </w:tcPr>
          <w:p w14:paraId="29B1DB64" w14:textId="77777777" w:rsidR="00B3459E" w:rsidRDefault="00B3459E" w:rsidP="002169CB"/>
        </w:tc>
        <w:tc>
          <w:tcPr>
            <w:tcW w:w="9205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</w:sdtPr>
            <w:sdtEndPr>
              <w:rPr>
                <w:color w:val="404040" w:themeColor="text1" w:themeTint="BF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</w:sdtPr>
                <w:sdtEndPr>
                  <w:rPr>
                    <w:color w:val="404040" w:themeColor="text1" w:themeTint="BF"/>
                    <w:sz w:val="22"/>
                    <w:szCs w:val="22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74985847"/>
                    </w:sdtPr>
                    <w:sdtEndPr>
                      <w:rPr>
                        <w:color w:val="404040" w:themeColor="text1" w:themeTint="BF"/>
                        <w:sz w:val="22"/>
                        <w:szCs w:val="22"/>
                      </w:rPr>
                    </w:sdtEndPr>
                    <w:sdtContent>
                      <w:p w14:paraId="273A501D" w14:textId="77777777" w:rsidR="00B3459E" w:rsidRPr="002D0395" w:rsidRDefault="00B3459E" w:rsidP="002169CB">
                        <w:pPr>
                          <w:pStyle w:val="Heading2"/>
                          <w:rPr>
                            <w:color w:val="2F2F2F" w:themeColor="text2" w:themeShade="80"/>
                            <w:sz w:val="23"/>
                            <w:szCs w:val="23"/>
                          </w:rPr>
                        </w:pPr>
                        <w:r>
                          <w:rPr>
                            <w:color w:val="2F2F2F" w:themeColor="text2" w:themeShade="80"/>
                            <w:sz w:val="23"/>
                            <w:szCs w:val="23"/>
                          </w:rPr>
                          <w:t>UMICH CSE Honor competitions (winner of software group)</w:t>
                        </w:r>
                      </w:p>
                      <w:p w14:paraId="032038A3" w14:textId="77777777" w:rsidR="00B3459E" w:rsidRPr="00001692" w:rsidRDefault="00B3459E" w:rsidP="002169CB">
                        <w:pPr>
                          <w:pStyle w:val="ResumeText"/>
                          <w:spacing w:line="360" w:lineRule="auto"/>
                          <w:rPr>
                            <w:color w:val="404040" w:themeColor="text1" w:themeTint="BF"/>
                            <w:sz w:val="22"/>
                            <w:szCs w:val="22"/>
                          </w:rPr>
                        </w:pPr>
                        <w:r w:rsidRPr="00001692">
                          <w:rPr>
                            <w:color w:val="404040" w:themeColor="text1" w:themeTint="BF"/>
                            <w:sz w:val="22"/>
                            <w:szCs w:val="22"/>
                          </w:rPr>
                          <w:t>University of Michigan, 2016</w:t>
                        </w:r>
                      </w:p>
                    </w:sdtContent>
                  </w:sdt>
                  <w:p w14:paraId="06297F5D" w14:textId="77777777" w:rsidR="00B3459E" w:rsidRPr="002D0395" w:rsidRDefault="00B3459E" w:rsidP="002169CB">
                    <w:pPr>
                      <w:pStyle w:val="Heading2"/>
                      <w:rPr>
                        <w:color w:val="2F2F2F" w:themeColor="text2" w:themeShade="80"/>
                        <w:sz w:val="23"/>
                        <w:szCs w:val="23"/>
                      </w:rPr>
                    </w:pPr>
                    <w:r w:rsidRPr="002D0395">
                      <w:rPr>
                        <w:color w:val="2F2F2F" w:themeColor="text2" w:themeShade="80"/>
                        <w:sz w:val="23"/>
                        <w:szCs w:val="23"/>
                      </w:rPr>
                      <w:t>RACKHAM INTERNATIONAL FELLOWSHIP</w:t>
                    </w:r>
                  </w:p>
                  <w:p w14:paraId="0107C478" w14:textId="77777777" w:rsidR="00B3459E" w:rsidRPr="00001692" w:rsidRDefault="00B3459E" w:rsidP="002169CB">
                    <w:pPr>
                      <w:pStyle w:val="ResumeText"/>
                      <w:spacing w:line="360" w:lineRule="auto"/>
                      <w:rPr>
                        <w:color w:val="404040" w:themeColor="text1" w:themeTint="BF"/>
                        <w:sz w:val="22"/>
                        <w:szCs w:val="22"/>
                      </w:rPr>
                    </w:pPr>
                    <w:r w:rsidRPr="00001692">
                      <w:rPr>
                        <w:color w:val="404040" w:themeColor="text1" w:themeTint="BF"/>
                        <w:sz w:val="22"/>
                        <w:szCs w:val="22"/>
                      </w:rPr>
                      <w:t>University of Michigan, 2014</w:t>
                    </w:r>
                  </w:p>
                  <w:p w14:paraId="2AF232A9" w14:textId="4D3DD9B4" w:rsidR="003634B8" w:rsidRPr="002D0395" w:rsidRDefault="003634B8" w:rsidP="003634B8">
                    <w:pPr>
                      <w:pStyle w:val="Heading2"/>
                      <w:rPr>
                        <w:color w:val="2F2F2F" w:themeColor="text2" w:themeShade="80"/>
                        <w:sz w:val="23"/>
                        <w:szCs w:val="23"/>
                      </w:rPr>
                    </w:pPr>
                    <w:r>
                      <w:rPr>
                        <w:color w:val="2F2F2F" w:themeColor="text2" w:themeShade="80"/>
                        <w:sz w:val="23"/>
                        <w:szCs w:val="23"/>
                      </w:rPr>
                      <w:t>Student travel Grant</w:t>
                    </w:r>
                  </w:p>
                  <w:p w14:paraId="604E9C97" w14:textId="08091619" w:rsidR="003634B8" w:rsidRPr="003634B8" w:rsidRDefault="003634B8" w:rsidP="003634B8">
                    <w:pPr>
                      <w:pStyle w:val="ResumeText"/>
                      <w:spacing w:line="360" w:lineRule="auto"/>
                      <w:rPr>
                        <w:color w:val="404040" w:themeColor="text1" w:themeTint="BF"/>
                        <w:sz w:val="22"/>
                        <w:szCs w:val="22"/>
                      </w:rPr>
                    </w:pPr>
                    <w:r>
                      <w:rPr>
                        <w:color w:val="404040" w:themeColor="text1" w:themeTint="BF"/>
                        <w:sz w:val="22"/>
                        <w:szCs w:val="22"/>
                      </w:rPr>
                      <w:t xml:space="preserve">ACM </w:t>
                    </w:r>
                    <w:proofErr w:type="spellStart"/>
                    <w:r>
                      <w:rPr>
                        <w:color w:val="404040" w:themeColor="text1" w:themeTint="BF"/>
                        <w:sz w:val="22"/>
                        <w:szCs w:val="22"/>
                      </w:rPr>
                      <w:t>MobiCom</w:t>
                    </w:r>
                    <w:proofErr w:type="spellEnd"/>
                    <w:r>
                      <w:rPr>
                        <w:color w:val="404040" w:themeColor="text1" w:themeTint="BF"/>
                        <w:sz w:val="22"/>
                        <w:szCs w:val="22"/>
                      </w:rPr>
                      <w:t xml:space="preserve">, </w:t>
                    </w:r>
                    <w:proofErr w:type="spellStart"/>
                    <w:r>
                      <w:rPr>
                        <w:color w:val="404040" w:themeColor="text1" w:themeTint="BF"/>
                        <w:sz w:val="22"/>
                        <w:szCs w:val="22"/>
                      </w:rPr>
                      <w:t>Mobisys</w:t>
                    </w:r>
                    <w:proofErr w:type="spellEnd"/>
                    <w:r>
                      <w:rPr>
                        <w:color w:val="404040" w:themeColor="text1" w:themeTint="BF"/>
                        <w:sz w:val="22"/>
                        <w:szCs w:val="22"/>
                      </w:rPr>
                      <w:t xml:space="preserve">, </w:t>
                    </w:r>
                    <w:proofErr w:type="spellStart"/>
                    <w:r>
                      <w:rPr>
                        <w:color w:val="404040" w:themeColor="text1" w:themeTint="BF"/>
                        <w:sz w:val="22"/>
                        <w:szCs w:val="22"/>
                      </w:rPr>
                      <w:t>MobiHoc</w:t>
                    </w:r>
                    <w:proofErr w:type="spellEnd"/>
                    <w:r>
                      <w:rPr>
                        <w:color w:val="404040" w:themeColor="text1" w:themeTint="BF"/>
                        <w:sz w:val="22"/>
                        <w:szCs w:val="22"/>
                      </w:rPr>
                      <w:t>, and University of Michigan</w:t>
                    </w:r>
                  </w:p>
                  <w:p w14:paraId="2208E41C" w14:textId="77777777" w:rsidR="00B3459E" w:rsidRPr="002D0395" w:rsidRDefault="00B3459E" w:rsidP="002169CB">
                    <w:pPr>
                      <w:pStyle w:val="Heading2"/>
                      <w:rPr>
                        <w:color w:val="2F2F2F" w:themeColor="text2" w:themeShade="80"/>
                        <w:sz w:val="23"/>
                        <w:szCs w:val="23"/>
                      </w:rPr>
                    </w:pPr>
                    <w:r w:rsidRPr="002D0395">
                      <w:rPr>
                        <w:color w:val="2F2F2F" w:themeColor="text2" w:themeShade="80"/>
                        <w:sz w:val="23"/>
                        <w:szCs w:val="23"/>
                      </w:rPr>
                      <w:t>Best paper nomination</w:t>
                    </w:r>
                  </w:p>
                  <w:p w14:paraId="4A23DD6B" w14:textId="77777777" w:rsidR="00B3459E" w:rsidRPr="00001692" w:rsidRDefault="00B3459E" w:rsidP="002169CB">
                    <w:pPr>
                      <w:pStyle w:val="ResumeText"/>
                      <w:spacing w:line="360" w:lineRule="auto"/>
                      <w:rPr>
                        <w:color w:val="404040" w:themeColor="text1" w:themeTint="BF"/>
                        <w:sz w:val="22"/>
                        <w:szCs w:val="22"/>
                      </w:rPr>
                    </w:pPr>
                    <w:r w:rsidRPr="00001692">
                      <w:rPr>
                        <w:color w:val="404040" w:themeColor="text1" w:themeTint="BF"/>
                        <w:sz w:val="22"/>
                        <w:szCs w:val="22"/>
                      </w:rPr>
                      <w:t xml:space="preserve">ACM </w:t>
                    </w:r>
                    <w:proofErr w:type="spellStart"/>
                    <w:r w:rsidRPr="00001692">
                      <w:rPr>
                        <w:color w:val="404040" w:themeColor="text1" w:themeTint="BF"/>
                        <w:sz w:val="22"/>
                        <w:szCs w:val="22"/>
                      </w:rPr>
                      <w:t>MobiCom</w:t>
                    </w:r>
                    <w:proofErr w:type="spellEnd"/>
                    <w:r w:rsidRPr="00001692">
                      <w:rPr>
                        <w:color w:val="404040" w:themeColor="text1" w:themeTint="BF"/>
                        <w:sz w:val="22"/>
                        <w:szCs w:val="22"/>
                      </w:rPr>
                      <w:t>, 2012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630405729"/>
                </w:sdtPr>
                <w:sdtEndPr>
                  <w:rPr>
                    <w:color w:val="404040" w:themeColor="text1" w:themeTint="BF"/>
                  </w:rPr>
                </w:sdtEndPr>
                <w:sdtContent>
                  <w:p w14:paraId="5CF228C0" w14:textId="4C1BE675" w:rsidR="00B3459E" w:rsidRPr="002D0395" w:rsidRDefault="005378D6" w:rsidP="002169CB">
                    <w:pPr>
                      <w:pStyle w:val="Heading2"/>
                      <w:rPr>
                        <w:color w:val="2F2F2F" w:themeColor="text2" w:themeShade="80"/>
                        <w:sz w:val="23"/>
                        <w:szCs w:val="23"/>
                      </w:rPr>
                    </w:pPr>
                    <w:r w:rsidRPr="005378D6">
                      <w:rPr>
                        <w:color w:val="2F2F2F" w:themeColor="text2" w:themeShade="80"/>
                        <w:sz w:val="23"/>
                        <w:szCs w:val="23"/>
                      </w:rPr>
                      <w:t>Presidential Award</w:t>
                    </w:r>
                    <w:r>
                      <w:rPr>
                        <w:color w:val="2F2F2F" w:themeColor="text2" w:themeShade="80"/>
                        <w:sz w:val="23"/>
                        <w:szCs w:val="23"/>
                      </w:rPr>
                      <w:t xml:space="preserve"> (Ranked top 2% </w:t>
                    </w:r>
                    <w:r w:rsidR="004D0E31">
                      <w:rPr>
                        <w:color w:val="2F2F2F" w:themeColor="text2" w:themeShade="80"/>
                        <w:sz w:val="23"/>
                        <w:szCs w:val="23"/>
                      </w:rPr>
                      <w:t>over</w:t>
                    </w:r>
                    <w:r>
                      <w:rPr>
                        <w:color w:val="2F2F2F" w:themeColor="text2" w:themeShade="80"/>
                        <w:sz w:val="23"/>
                        <w:szCs w:val="23"/>
                      </w:rPr>
                      <w:t xml:space="preserve"> six semesters)</w:t>
                    </w:r>
                  </w:p>
                  <w:p w14:paraId="6EA6B133" w14:textId="79E07ADA" w:rsidR="00B3459E" w:rsidRPr="00001692" w:rsidRDefault="00B3459E" w:rsidP="002169CB">
                    <w:pPr>
                      <w:pStyle w:val="ResumeText"/>
                      <w:spacing w:line="360" w:lineRule="auto"/>
                      <w:rPr>
                        <w:color w:val="404040" w:themeColor="text1" w:themeTint="BF"/>
                        <w:sz w:val="22"/>
                        <w:szCs w:val="22"/>
                      </w:rPr>
                    </w:pPr>
                    <w:r w:rsidRPr="00001692">
                      <w:rPr>
                        <w:color w:val="404040" w:themeColor="text1" w:themeTint="BF"/>
                        <w:sz w:val="22"/>
                        <w:szCs w:val="22"/>
                      </w:rPr>
                      <w:t xml:space="preserve">National </w:t>
                    </w:r>
                    <w:proofErr w:type="spellStart"/>
                    <w:r w:rsidRPr="00001692">
                      <w:rPr>
                        <w:color w:val="404040" w:themeColor="text1" w:themeTint="BF"/>
                        <w:sz w:val="22"/>
                        <w:szCs w:val="22"/>
                      </w:rPr>
                      <w:t>Chiao</w:t>
                    </w:r>
                    <w:proofErr w:type="spellEnd"/>
                    <w:r w:rsidRPr="00001692">
                      <w:rPr>
                        <w:color w:val="404040" w:themeColor="text1" w:themeTint="BF"/>
                        <w:sz w:val="22"/>
                        <w:szCs w:val="22"/>
                      </w:rPr>
                      <w:t xml:space="preserve"> Tung University, 2010</w:t>
                    </w:r>
                  </w:p>
                </w:sdtContent>
              </w:sdt>
            </w:sdtContent>
          </w:sdt>
        </w:tc>
      </w:tr>
      <w:tr w:rsidR="00715B47" w14:paraId="0BDFB038" w14:textId="77777777" w:rsidTr="00B26E79">
        <w:trPr>
          <w:trHeight w:val="1106"/>
        </w:trPr>
        <w:tc>
          <w:tcPr>
            <w:tcW w:w="1474" w:type="dxa"/>
          </w:tcPr>
          <w:p w14:paraId="7E445614" w14:textId="7029DB6A" w:rsidR="00715B47" w:rsidRPr="00EE21B4" w:rsidRDefault="00715B47" w:rsidP="00B23A14">
            <w:pPr>
              <w:pStyle w:val="Heading1"/>
              <w:ind w:hanging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PRofessional Service</w:t>
            </w:r>
          </w:p>
        </w:tc>
        <w:tc>
          <w:tcPr>
            <w:tcW w:w="211" w:type="dxa"/>
          </w:tcPr>
          <w:p w14:paraId="1EA74556" w14:textId="77777777" w:rsidR="00715B47" w:rsidRDefault="00715B47" w:rsidP="002169CB"/>
        </w:tc>
        <w:tc>
          <w:tcPr>
            <w:tcW w:w="9205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29601331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427579348"/>
                </w:sdtPr>
                <w:sdtEndPr>
                  <w:rPr>
                    <w:color w:val="404040" w:themeColor="text1" w:themeTint="BF"/>
                    <w:sz w:val="22"/>
                    <w:szCs w:val="22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33392637"/>
                    </w:sdtPr>
                    <w:sdtEndPr>
                      <w:rPr>
                        <w:color w:val="404040" w:themeColor="text1" w:themeTint="BF"/>
                        <w:sz w:val="22"/>
                        <w:szCs w:val="22"/>
                      </w:rPr>
                    </w:sdtEndPr>
                    <w:sdtContent>
                      <w:p w14:paraId="19093886" w14:textId="3683F692" w:rsidR="00715B47" w:rsidRPr="002D0395" w:rsidRDefault="00715B47" w:rsidP="004E0F32">
                        <w:pPr>
                          <w:pStyle w:val="Heading2"/>
                          <w:rPr>
                            <w:color w:val="2F2F2F" w:themeColor="text2" w:themeShade="80"/>
                            <w:sz w:val="23"/>
                            <w:szCs w:val="23"/>
                          </w:rPr>
                        </w:pPr>
                        <w:r>
                          <w:rPr>
                            <w:color w:val="2F2F2F" w:themeColor="text2" w:themeShade="80"/>
                            <w:sz w:val="23"/>
                            <w:szCs w:val="23"/>
                          </w:rPr>
                          <w:t>Author of</w:t>
                        </w:r>
                        <w:r w:rsidR="000A63D3">
                          <w:rPr>
                            <w:color w:val="2F2F2F" w:themeColor="text2" w:themeShade="80"/>
                            <w:sz w:val="23"/>
                            <w:szCs w:val="23"/>
                          </w:rPr>
                          <w:t xml:space="preserve"> </w:t>
                        </w:r>
                        <w:r>
                          <w:rPr>
                            <w:color w:val="2F2F2F" w:themeColor="text2" w:themeShade="80"/>
                            <w:sz w:val="23"/>
                            <w:szCs w:val="23"/>
                          </w:rPr>
                          <w:t>offical porting of</w:t>
                        </w:r>
                        <w:r w:rsidR="008C4030">
                          <w:rPr>
                            <w:color w:val="2F2F2F" w:themeColor="text2" w:themeShade="80"/>
                            <w:sz w:val="23"/>
                            <w:szCs w:val="23"/>
                          </w:rPr>
                          <w:t xml:space="preserve"> the</w:t>
                        </w:r>
                        <w:r>
                          <w:rPr>
                            <w:color w:val="2F2F2F" w:themeColor="text2" w:themeShade="80"/>
                            <w:sz w:val="23"/>
                            <w:szCs w:val="23"/>
                          </w:rPr>
                          <w:t xml:space="preserve"> popular LibSVM on Android</w:t>
                        </w:r>
                      </w:p>
                      <w:p w14:paraId="11CA3344" w14:textId="77777777" w:rsidR="00715B47" w:rsidRPr="00001692" w:rsidRDefault="00715B47" w:rsidP="004E0F32">
                        <w:pPr>
                          <w:pStyle w:val="ResumeText"/>
                          <w:spacing w:line="360" w:lineRule="auto"/>
                          <w:rPr>
                            <w:color w:val="404040" w:themeColor="text1" w:themeTint="BF"/>
                            <w:sz w:val="22"/>
                            <w:szCs w:val="22"/>
                          </w:rPr>
                        </w:pPr>
                        <w:r w:rsidRPr="00001692">
                          <w:rPr>
                            <w:color w:val="404040" w:themeColor="text1" w:themeTint="BF"/>
                            <w:sz w:val="22"/>
                            <w:szCs w:val="22"/>
                          </w:rPr>
                          <w:t>https://github.com/yctung/AndroidLibSvm</w:t>
                        </w:r>
                      </w:p>
                    </w:sdtContent>
                  </w:sdt>
                  <w:p w14:paraId="151D6F3A" w14:textId="5D9BF2C5" w:rsidR="00715B47" w:rsidRPr="002D0395" w:rsidRDefault="00FA07C4" w:rsidP="004E0F32">
                    <w:pPr>
                      <w:pStyle w:val="Heading2"/>
                      <w:rPr>
                        <w:color w:val="2F2F2F" w:themeColor="text2" w:themeShade="80"/>
                        <w:sz w:val="23"/>
                        <w:szCs w:val="23"/>
                      </w:rPr>
                    </w:pPr>
                    <w:r>
                      <w:rPr>
                        <w:color w:val="2F2F2F" w:themeColor="text2" w:themeShade="80"/>
                        <w:sz w:val="23"/>
                        <w:szCs w:val="23"/>
                      </w:rPr>
                      <w:t>Co-</w:t>
                    </w:r>
                    <w:r w:rsidR="00715B47">
                      <w:rPr>
                        <w:color w:val="2F2F2F" w:themeColor="text2" w:themeShade="80"/>
                        <w:sz w:val="23"/>
                        <w:szCs w:val="23"/>
                      </w:rPr>
                      <w:t>Founder of an online service</w:t>
                    </w:r>
                    <w:r w:rsidR="00D00E81">
                      <w:rPr>
                        <w:color w:val="2F2F2F" w:themeColor="text2" w:themeShade="80"/>
                        <w:sz w:val="23"/>
                        <w:szCs w:val="23"/>
                      </w:rPr>
                      <w:t xml:space="preserve"> (</w:t>
                    </w:r>
                    <w:r>
                      <w:rPr>
                        <w:color w:val="2F2F2F" w:themeColor="text2" w:themeShade="80"/>
                        <w:sz w:val="23"/>
                        <w:szCs w:val="23"/>
                      </w:rPr>
                      <w:t xml:space="preserve">auto-Playing mobile games </w:t>
                    </w:r>
                    <w:r w:rsidR="001E2B03">
                      <w:rPr>
                        <w:color w:val="2F2F2F" w:themeColor="text2" w:themeShade="80"/>
                        <w:sz w:val="23"/>
                        <w:szCs w:val="23"/>
                      </w:rPr>
                      <w:t>VIA</w:t>
                    </w:r>
                    <w:r>
                      <w:rPr>
                        <w:color w:val="2F2F2F" w:themeColor="text2" w:themeShade="80"/>
                        <w:sz w:val="23"/>
                        <w:szCs w:val="23"/>
                      </w:rPr>
                      <w:t xml:space="preserve"> </w:t>
                    </w:r>
                    <w:r w:rsidR="00D00E81">
                      <w:rPr>
                        <w:color w:val="2F2F2F" w:themeColor="text2" w:themeShade="80"/>
                        <w:sz w:val="23"/>
                        <w:szCs w:val="23"/>
                      </w:rPr>
                      <w:t>image processing)</w:t>
                    </w:r>
                  </w:p>
                  <w:p w14:paraId="2540CE67" w14:textId="4CCB2F02" w:rsidR="00715B47" w:rsidRPr="00001692" w:rsidRDefault="00715B47" w:rsidP="004E0F32">
                    <w:pPr>
                      <w:pStyle w:val="ResumeText"/>
                      <w:spacing w:line="360" w:lineRule="auto"/>
                      <w:rPr>
                        <w:color w:val="404040" w:themeColor="text1" w:themeTint="BF"/>
                        <w:sz w:val="22"/>
                        <w:szCs w:val="22"/>
                      </w:rPr>
                    </w:pPr>
                    <w:r w:rsidRPr="00001692">
                      <w:rPr>
                        <w:color w:val="404040" w:themeColor="text1" w:themeTint="BF"/>
                        <w:sz w:val="22"/>
                        <w:szCs w:val="22"/>
                      </w:rPr>
                      <w:t>http://ayappteam.com/sleepngame/</w:t>
                    </w:r>
                  </w:p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1262449475"/>
                    </w:sdtPr>
                    <w:sdtEndPr>
                      <w:rPr>
                        <w:color w:val="404040" w:themeColor="text1" w:themeTint="BF"/>
                      </w:rPr>
                    </w:sdtEndPr>
                    <w:sdtContent>
                      <w:p w14:paraId="5E84D7A3" w14:textId="77777777" w:rsidR="00A030FD" w:rsidRPr="002D0395" w:rsidRDefault="00A030FD" w:rsidP="00A030FD">
                        <w:pPr>
                          <w:pStyle w:val="Heading2"/>
                          <w:rPr>
                            <w:color w:val="2F2F2F" w:themeColor="text2" w:themeShade="80"/>
                          </w:rPr>
                        </w:pPr>
                        <w:r w:rsidRPr="002D0395">
                          <w:rPr>
                            <w:color w:val="2F2F2F" w:themeColor="text2" w:themeShade="80"/>
                            <w:sz w:val="23"/>
                            <w:szCs w:val="23"/>
                          </w:rPr>
                          <w:t>CLUB LEADER</w:t>
                        </w:r>
                      </w:p>
                      <w:p w14:paraId="109F7AC1" w14:textId="281B00D6" w:rsidR="00A030FD" w:rsidRPr="00A030FD" w:rsidRDefault="00A030FD" w:rsidP="00E03C4C">
                        <w:pPr>
                          <w:pStyle w:val="ResumeText"/>
                          <w:tabs>
                            <w:tab w:val="left" w:pos="8215"/>
                          </w:tabs>
                          <w:spacing w:line="360" w:lineRule="auto"/>
                          <w:ind w:right="810"/>
                          <w:rPr>
                            <w:color w:val="404040" w:themeColor="text1" w:themeTint="BF"/>
                          </w:rPr>
                        </w:pPr>
                        <w:proofErr w:type="spellStart"/>
                        <w:r w:rsidRPr="00001692">
                          <w:rPr>
                            <w:color w:val="404040" w:themeColor="text1" w:themeTint="BF"/>
                            <w:sz w:val="22"/>
                            <w:szCs w:val="22"/>
                          </w:rPr>
                          <w:t>StarVoice</w:t>
                        </w:r>
                        <w:proofErr w:type="spellEnd"/>
                        <w:r w:rsidRPr="00001692">
                          <w:rPr>
                            <w:color w:val="404040" w:themeColor="text1" w:themeTint="BF"/>
                            <w:sz w:val="22"/>
                            <w:szCs w:val="22"/>
                          </w:rPr>
                          <w:t xml:space="preserve"> (rock music club composed by 100+ students), </w:t>
                        </w:r>
                        <w:r w:rsidR="00E03C4C">
                          <w:rPr>
                            <w:color w:val="404040" w:themeColor="text1" w:themeTint="BF"/>
                            <w:sz w:val="22"/>
                            <w:szCs w:val="22"/>
                          </w:rPr>
                          <w:t xml:space="preserve">National </w:t>
                        </w:r>
                        <w:proofErr w:type="spellStart"/>
                        <w:r w:rsidR="00E03C4C">
                          <w:rPr>
                            <w:color w:val="404040" w:themeColor="text1" w:themeTint="BF"/>
                            <w:sz w:val="22"/>
                            <w:szCs w:val="22"/>
                          </w:rPr>
                          <w:t>Chiao</w:t>
                        </w:r>
                        <w:proofErr w:type="spellEnd"/>
                        <w:r w:rsidR="00E03C4C">
                          <w:rPr>
                            <w:color w:val="404040" w:themeColor="text1" w:themeTint="BF"/>
                            <w:sz w:val="22"/>
                            <w:szCs w:val="22"/>
                          </w:rPr>
                          <w:t xml:space="preserve"> Tung </w:t>
                        </w:r>
                        <w:proofErr w:type="spellStart"/>
                        <w:r w:rsidR="00E03C4C">
                          <w:rPr>
                            <w:color w:val="404040" w:themeColor="text1" w:themeTint="BF"/>
                            <w:sz w:val="22"/>
                            <w:szCs w:val="22"/>
                          </w:rPr>
                          <w:t>Univeristy</w:t>
                        </w:r>
                        <w:proofErr w:type="spellEnd"/>
                      </w:p>
                    </w:sdtContent>
                  </w:sdt>
                  <w:p w14:paraId="423B0016" w14:textId="77777777" w:rsidR="00715B47" w:rsidRPr="002D0395" w:rsidRDefault="00715B47" w:rsidP="004E0F32">
                    <w:pPr>
                      <w:pStyle w:val="Heading2"/>
                      <w:rPr>
                        <w:color w:val="2F2F2F" w:themeColor="text2" w:themeShade="80"/>
                        <w:sz w:val="23"/>
                        <w:szCs w:val="23"/>
                      </w:rPr>
                    </w:pPr>
                    <w:r w:rsidRPr="002169CB">
                      <w:rPr>
                        <w:color w:val="2F2F2F" w:themeColor="text2" w:themeShade="80"/>
                        <w:sz w:val="23"/>
                        <w:szCs w:val="23"/>
                      </w:rPr>
                      <w:t>Technical Program Committee (TPC)</w:t>
                    </w:r>
                  </w:p>
                  <w:p w14:paraId="6C7F2E72" w14:textId="77777777" w:rsidR="00715B47" w:rsidRPr="00001692" w:rsidRDefault="00715B47" w:rsidP="004E0F32">
                    <w:pPr>
                      <w:pStyle w:val="ResumeText"/>
                      <w:spacing w:line="360" w:lineRule="auto"/>
                      <w:rPr>
                        <w:color w:val="404040" w:themeColor="text1" w:themeTint="BF"/>
                        <w:sz w:val="22"/>
                        <w:szCs w:val="22"/>
                      </w:rPr>
                    </w:pPr>
                    <w:r w:rsidRPr="00001692">
                      <w:rPr>
                        <w:color w:val="404040" w:themeColor="text1" w:themeTint="BF"/>
                        <w:sz w:val="22"/>
                        <w:szCs w:val="22"/>
                      </w:rPr>
                      <w:t xml:space="preserve">ACM S3 at </w:t>
                    </w:r>
                    <w:proofErr w:type="spellStart"/>
                    <w:r w:rsidRPr="00001692">
                      <w:rPr>
                        <w:color w:val="404040" w:themeColor="text1" w:themeTint="BF"/>
                        <w:sz w:val="22"/>
                        <w:szCs w:val="22"/>
                      </w:rPr>
                      <w:t>MobiCom</w:t>
                    </w:r>
                    <w:proofErr w:type="spellEnd"/>
                    <w:r w:rsidRPr="00001692">
                      <w:rPr>
                        <w:color w:val="404040" w:themeColor="text1" w:themeTint="BF"/>
                        <w:sz w:val="22"/>
                        <w:szCs w:val="22"/>
                      </w:rPr>
                      <w:t xml:space="preserve"> 2016, 2017</w:t>
                    </w:r>
                  </w:p>
                  <w:p w14:paraId="6625BF2D" w14:textId="77777777" w:rsidR="00715B47" w:rsidRPr="002D0395" w:rsidRDefault="00715B47" w:rsidP="004E0F32">
                    <w:pPr>
                      <w:pStyle w:val="Heading2"/>
                      <w:rPr>
                        <w:color w:val="2F2F2F" w:themeColor="text2" w:themeShade="80"/>
                        <w:sz w:val="23"/>
                        <w:szCs w:val="23"/>
                      </w:rPr>
                    </w:pPr>
                    <w:r w:rsidRPr="002169CB">
                      <w:rPr>
                        <w:color w:val="2F2F2F" w:themeColor="text2" w:themeShade="80"/>
                        <w:sz w:val="23"/>
                        <w:szCs w:val="23"/>
                      </w:rPr>
                      <w:t>External Reviewer</w:t>
                    </w:r>
                  </w:p>
                  <w:p w14:paraId="25DC34BB" w14:textId="73F21885" w:rsidR="00715B47" w:rsidRPr="00715B47" w:rsidRDefault="00715B47" w:rsidP="00BA533A">
                    <w:pPr>
                      <w:pStyle w:val="ResumeText"/>
                      <w:spacing w:line="360" w:lineRule="auto"/>
                      <w:ind w:right="900"/>
                      <w:rPr>
                        <w:color w:val="404040" w:themeColor="text1" w:themeTint="BF"/>
                        <w:sz w:val="22"/>
                        <w:szCs w:val="22"/>
                      </w:rPr>
                    </w:pPr>
                    <w:r w:rsidRPr="00001692">
                      <w:rPr>
                        <w:color w:val="404040" w:themeColor="text1" w:themeTint="BF"/>
                        <w:sz w:val="22"/>
                        <w:szCs w:val="22"/>
                      </w:rPr>
                      <w:t>IEEE/ACM Transactions on Mobile Computing/Ne</w:t>
                    </w:r>
                    <w:r w:rsidR="00CF4E14">
                      <w:rPr>
                        <w:color w:val="404040" w:themeColor="text1" w:themeTint="BF"/>
                        <w:sz w:val="22"/>
                        <w:szCs w:val="22"/>
                      </w:rPr>
                      <w:t>tworking/Informat</w:t>
                    </w:r>
                    <w:r w:rsidR="002B299E">
                      <w:rPr>
                        <w:color w:val="404040" w:themeColor="text1" w:themeTint="BF"/>
                        <w:sz w:val="22"/>
                        <w:szCs w:val="22"/>
                      </w:rPr>
                      <w:t>ion Forensics</w:t>
                    </w:r>
                    <w:r w:rsidRPr="00001692">
                      <w:rPr>
                        <w:color w:val="404040" w:themeColor="text1" w:themeTint="BF"/>
                        <w:sz w:val="22"/>
                        <w:szCs w:val="22"/>
                      </w:rPr>
                      <w:t xml:space="preserve"> Security </w:t>
                    </w:r>
                  </w:p>
                </w:sdtContent>
              </w:sdt>
            </w:sdtContent>
          </w:sdt>
        </w:tc>
      </w:tr>
      <w:tr w:rsidR="00715B47" w:rsidRPr="00AA7E2C" w14:paraId="48243853" w14:textId="77777777" w:rsidTr="00B26E79">
        <w:trPr>
          <w:trHeight w:val="1598"/>
        </w:trPr>
        <w:tc>
          <w:tcPr>
            <w:tcW w:w="1474" w:type="dxa"/>
          </w:tcPr>
          <w:p w14:paraId="1F78165C" w14:textId="178B446C" w:rsidR="00715B47" w:rsidRPr="00EE21B4" w:rsidRDefault="00715B47" w:rsidP="002169CB">
            <w:pPr>
              <w:pStyle w:val="Heading1"/>
              <w:ind w:hanging="90"/>
              <w:rPr>
                <w:sz w:val="24"/>
                <w:szCs w:val="24"/>
              </w:rPr>
            </w:pPr>
            <w:r w:rsidRPr="00EE21B4">
              <w:rPr>
                <w:sz w:val="24"/>
                <w:szCs w:val="24"/>
              </w:rPr>
              <w:t>Academic publications</w:t>
            </w:r>
          </w:p>
        </w:tc>
        <w:tc>
          <w:tcPr>
            <w:tcW w:w="211" w:type="dxa"/>
          </w:tcPr>
          <w:p w14:paraId="5CFE7BDF" w14:textId="77777777" w:rsidR="00715B47" w:rsidRDefault="00715B47" w:rsidP="002169CB"/>
        </w:tc>
        <w:tc>
          <w:tcPr>
            <w:tcW w:w="9205" w:type="dxa"/>
          </w:tcPr>
          <w:sdt>
            <w:sdtPr>
              <w:rPr>
                <w:b/>
                <w:bCs/>
                <w:caps/>
              </w:rPr>
              <w:id w:val="610561535"/>
            </w:sdtPr>
            <w:sdtEndPr>
              <w:rPr>
                <w:b w:val="0"/>
                <w:bCs w:val="0"/>
                <w:caps w:val="0"/>
                <w:color w:val="404040" w:themeColor="text1" w:themeTint="BF"/>
                <w:sz w:val="22"/>
                <w:szCs w:val="22"/>
              </w:rPr>
            </w:sdtEndPr>
            <w:sdtContent>
              <w:sdt>
                <w:sdtPr>
                  <w:rPr>
                    <w:b/>
                    <w:bCs/>
                    <w:caps/>
                  </w:rPr>
                  <w:id w:val="995237182"/>
                </w:sdtPr>
                <w:sdtEndPr>
                  <w:rPr>
                    <w:b w:val="0"/>
                    <w:bCs w:val="0"/>
                    <w:caps w:val="0"/>
                    <w:color w:val="404040" w:themeColor="text1" w:themeTint="BF"/>
                    <w:sz w:val="22"/>
                    <w:szCs w:val="22"/>
                  </w:rPr>
                </w:sdtEndPr>
                <w:sdtContent>
                  <w:p w14:paraId="49FA9C0E" w14:textId="77777777" w:rsidR="00715B47" w:rsidRPr="002D0395" w:rsidRDefault="00715B47" w:rsidP="004E0F32">
                    <w:pPr>
                      <w:pStyle w:val="ResumeText"/>
                      <w:spacing w:line="276" w:lineRule="auto"/>
                      <w:rPr>
                        <w:rFonts w:asciiTheme="majorHAnsi" w:eastAsiaTheme="majorEastAsia" w:hAnsiTheme="majorHAnsi" w:cstheme="minorHAnsi"/>
                        <w:b/>
                        <w:bCs/>
                        <w:caps/>
                        <w:color w:val="2F2F2F" w:themeColor="text2" w:themeShade="80"/>
                        <w:kern w:val="0"/>
                        <w14:ligatures w14:val="standardContextual"/>
                      </w:rPr>
                    </w:pPr>
                    <w:r w:rsidRPr="00A867FC">
                      <w:rPr>
                        <w:rFonts w:asciiTheme="majorHAnsi" w:eastAsiaTheme="majorEastAsia" w:hAnsiTheme="majorHAnsi" w:cstheme="minorHAnsi"/>
                        <w:b/>
                        <w:bCs/>
                        <w:caps/>
                        <w:color w:val="2F2F2F" w:themeColor="text2" w:themeShade="80"/>
                        <w:kern w:val="0"/>
                        <w:sz w:val="23"/>
                        <w:szCs w:val="23"/>
                        <w14:ligatures w14:val="standardContextual"/>
                      </w:rPr>
                      <w:t>User-Interactive Charging of Mobile Devices</w:t>
                    </w:r>
                  </w:p>
                  <w:p w14:paraId="2E419004" w14:textId="77777777" w:rsidR="00715B47" w:rsidRPr="00001692" w:rsidRDefault="00715B47" w:rsidP="004E0F32">
                    <w:pPr>
                      <w:pStyle w:val="ResumeText"/>
                      <w:spacing w:line="360" w:lineRule="auto"/>
                      <w:rPr>
                        <w:color w:val="404040" w:themeColor="text1" w:themeTint="BF"/>
                        <w:sz w:val="22"/>
                        <w:szCs w:val="22"/>
                      </w:rPr>
                    </w:pPr>
                    <w:r w:rsidRPr="00001692">
                      <w:rPr>
                        <w:color w:val="404040" w:themeColor="text1" w:themeTint="BF"/>
                        <w:sz w:val="22"/>
                        <w:szCs w:val="22"/>
                      </w:rPr>
                      <w:t xml:space="preserve">Liang He, Yu-Chih Tung and Kang G. Shin, ACM </w:t>
                    </w:r>
                    <w:proofErr w:type="spellStart"/>
                    <w:r w:rsidRPr="00001692">
                      <w:rPr>
                        <w:color w:val="404040" w:themeColor="text1" w:themeTint="BF"/>
                        <w:sz w:val="22"/>
                        <w:szCs w:val="22"/>
                      </w:rPr>
                      <w:t>Mobisys</w:t>
                    </w:r>
                    <w:proofErr w:type="spellEnd"/>
                    <w:r w:rsidRPr="00001692">
                      <w:rPr>
                        <w:color w:val="404040" w:themeColor="text1" w:themeTint="BF"/>
                        <w:sz w:val="22"/>
                        <w:szCs w:val="22"/>
                      </w:rPr>
                      <w:t xml:space="preserve"> 2017 (Best poster award)</w:t>
                    </w:r>
                  </w:p>
                  <w:p w14:paraId="243EB582" w14:textId="77777777" w:rsidR="00715B47" w:rsidRPr="002D0395" w:rsidRDefault="00715B47" w:rsidP="004E0F32">
                    <w:pPr>
                      <w:pStyle w:val="ResumeText"/>
                      <w:spacing w:line="276" w:lineRule="auto"/>
                      <w:rPr>
                        <w:rFonts w:asciiTheme="majorHAnsi" w:eastAsiaTheme="majorEastAsia" w:hAnsiTheme="majorHAnsi" w:cstheme="minorHAnsi"/>
                        <w:b/>
                        <w:bCs/>
                        <w:caps/>
                        <w:color w:val="2F2F2F" w:themeColor="text2" w:themeShade="80"/>
                        <w:kern w:val="0"/>
                        <w14:ligatures w14:val="standardContextual"/>
                      </w:rPr>
                    </w:pPr>
                    <w:r w:rsidRPr="002D0395">
                      <w:rPr>
                        <w:rFonts w:asciiTheme="majorHAnsi" w:eastAsiaTheme="majorEastAsia" w:hAnsiTheme="majorHAnsi" w:cstheme="minorHAnsi"/>
                        <w:b/>
                        <w:bCs/>
                        <w:caps/>
                        <w:color w:val="2F2F2F" w:themeColor="text2" w:themeShade="80"/>
                        <w:kern w:val="0"/>
                        <w:sz w:val="23"/>
                        <w:szCs w:val="23"/>
                        <w14:ligatures w14:val="standardContextual"/>
                      </w:rPr>
                      <w:t>Expansion of Human–Phone Interface By Sensing Structure-Borne Sound Propagation</w:t>
                    </w:r>
                  </w:p>
                  <w:p w14:paraId="65D3F7C2" w14:textId="566C31B2" w:rsidR="009645B8" w:rsidRDefault="00715B47" w:rsidP="004E0F32">
                    <w:pPr>
                      <w:pStyle w:val="ResumeText"/>
                      <w:spacing w:line="360" w:lineRule="auto"/>
                      <w:rPr>
                        <w:color w:val="404040" w:themeColor="text1" w:themeTint="BF"/>
                        <w:sz w:val="22"/>
                        <w:szCs w:val="22"/>
                      </w:rPr>
                    </w:pPr>
                    <w:r w:rsidRPr="00001692">
                      <w:rPr>
                        <w:color w:val="404040" w:themeColor="text1" w:themeTint="BF"/>
                        <w:sz w:val="22"/>
                        <w:szCs w:val="22"/>
                      </w:rPr>
                      <w:t xml:space="preserve">Yu-Chih Tung and K.G. Shin, ACM </w:t>
                    </w:r>
                    <w:proofErr w:type="spellStart"/>
                    <w:r w:rsidRPr="00001692">
                      <w:rPr>
                        <w:color w:val="404040" w:themeColor="text1" w:themeTint="BF"/>
                        <w:sz w:val="22"/>
                        <w:szCs w:val="22"/>
                      </w:rPr>
                      <w:t>Mobisys</w:t>
                    </w:r>
                    <w:proofErr w:type="spellEnd"/>
                    <w:r w:rsidRPr="00001692">
                      <w:rPr>
                        <w:color w:val="404040" w:themeColor="text1" w:themeTint="BF"/>
                        <w:sz w:val="22"/>
                        <w:szCs w:val="22"/>
                      </w:rPr>
                      <w:t xml:space="preserve"> 2016</w:t>
                    </w:r>
                  </w:p>
                  <w:p w14:paraId="34CC99CD" w14:textId="77777777" w:rsidR="009645B8" w:rsidRPr="009645B8" w:rsidRDefault="009645B8" w:rsidP="004E0F32">
                    <w:pPr>
                      <w:pStyle w:val="ResumeText"/>
                      <w:spacing w:line="360" w:lineRule="auto"/>
                      <w:rPr>
                        <w:color w:val="404040" w:themeColor="text1" w:themeTint="BF"/>
                        <w:sz w:val="4"/>
                        <w:szCs w:val="4"/>
                      </w:rPr>
                    </w:pPr>
                  </w:p>
                  <w:p w14:paraId="0AA325E2" w14:textId="77777777" w:rsidR="00715B47" w:rsidRPr="002D0395" w:rsidRDefault="00715B47" w:rsidP="004E0F32">
                    <w:pPr>
                      <w:pStyle w:val="ResumeText"/>
                      <w:spacing w:line="276" w:lineRule="auto"/>
                      <w:rPr>
                        <w:rFonts w:asciiTheme="majorHAnsi" w:eastAsiaTheme="majorEastAsia" w:hAnsiTheme="majorHAnsi" w:cstheme="minorHAnsi"/>
                        <w:b/>
                        <w:bCs/>
                        <w:caps/>
                        <w:color w:val="2F2F2F" w:themeColor="text2" w:themeShade="80"/>
                        <w:kern w:val="0"/>
                        <w:sz w:val="23"/>
                        <w:szCs w:val="23"/>
                        <w14:ligatures w14:val="standardContextual"/>
                      </w:rPr>
                    </w:pPr>
                    <w:r w:rsidRPr="002D0395">
                      <w:rPr>
                        <w:rFonts w:asciiTheme="majorHAnsi" w:eastAsiaTheme="majorEastAsia" w:hAnsiTheme="majorHAnsi" w:cstheme="minorHAnsi"/>
                        <w:b/>
                        <w:bCs/>
                        <w:caps/>
                        <w:color w:val="2F2F2F" w:themeColor="text2" w:themeShade="80"/>
                        <w:kern w:val="0"/>
                        <w:sz w:val="23"/>
                        <w:szCs w:val="23"/>
                        <w14:ligatures w14:val="standardContextual"/>
                      </w:rPr>
                      <w:t>Analog Man-in-the-Middle Attack Against Link-Based Packet Source Identification</w:t>
                    </w:r>
                  </w:p>
                  <w:p w14:paraId="2FF0FEC2" w14:textId="77777777" w:rsidR="00715B47" w:rsidRPr="00001692" w:rsidRDefault="00715B47" w:rsidP="004E0F32">
                    <w:pPr>
                      <w:pStyle w:val="ResumeText"/>
                      <w:spacing w:line="360" w:lineRule="auto"/>
                      <w:rPr>
                        <w:color w:val="404040" w:themeColor="text1" w:themeTint="BF"/>
                        <w:sz w:val="22"/>
                        <w:szCs w:val="22"/>
                      </w:rPr>
                    </w:pPr>
                    <w:r w:rsidRPr="00001692">
                      <w:rPr>
                        <w:color w:val="404040" w:themeColor="text1" w:themeTint="BF"/>
                        <w:sz w:val="22"/>
                        <w:szCs w:val="22"/>
                      </w:rPr>
                      <w:t xml:space="preserve">Yu-Chih Tung, K.G. Shin, and K.H. Kim, ACM </w:t>
                    </w:r>
                    <w:proofErr w:type="spellStart"/>
                    <w:r w:rsidRPr="00001692">
                      <w:rPr>
                        <w:color w:val="404040" w:themeColor="text1" w:themeTint="BF"/>
                        <w:sz w:val="22"/>
                        <w:szCs w:val="22"/>
                      </w:rPr>
                      <w:t>MobiHoc</w:t>
                    </w:r>
                    <w:proofErr w:type="spellEnd"/>
                    <w:r w:rsidRPr="00001692">
                      <w:rPr>
                        <w:color w:val="404040" w:themeColor="text1" w:themeTint="BF"/>
                        <w:sz w:val="22"/>
                        <w:szCs w:val="22"/>
                      </w:rPr>
                      <w:t xml:space="preserve"> 2016</w:t>
                    </w:r>
                  </w:p>
                  <w:p w14:paraId="4B6A2008" w14:textId="77777777" w:rsidR="00715B47" w:rsidRPr="002D0395" w:rsidRDefault="00715B47" w:rsidP="004E0F32">
                    <w:pPr>
                      <w:pStyle w:val="ResumeText"/>
                      <w:spacing w:line="276" w:lineRule="auto"/>
                      <w:rPr>
                        <w:rFonts w:asciiTheme="majorHAnsi" w:eastAsiaTheme="majorEastAsia" w:hAnsiTheme="majorHAnsi" w:cstheme="minorHAnsi"/>
                        <w:b/>
                        <w:bCs/>
                        <w:caps/>
                        <w:color w:val="2F2F2F" w:themeColor="text2" w:themeShade="80"/>
                        <w:kern w:val="0"/>
                        <w:sz w:val="23"/>
                        <w:szCs w:val="23"/>
                        <w14:ligatures w14:val="standardContextual"/>
                      </w:rPr>
                    </w:pPr>
                    <w:r w:rsidRPr="002D0395">
                      <w:rPr>
                        <w:rFonts w:asciiTheme="majorHAnsi" w:eastAsiaTheme="majorEastAsia" w:hAnsiTheme="majorHAnsi" w:cstheme="minorHAnsi"/>
                        <w:b/>
                        <w:bCs/>
                        <w:caps/>
                        <w:color w:val="2F2F2F" w:themeColor="text2" w:themeShade="80"/>
                        <w:kern w:val="0"/>
                        <w:sz w:val="23"/>
                        <w:szCs w:val="23"/>
                        <w14:ligatures w14:val="standardContextual"/>
                      </w:rPr>
                      <w:t>EchoTag: Accurate Infrastructure-Free Indoor Location Sensing with Smartphones</w:t>
                    </w:r>
                  </w:p>
                  <w:p w14:paraId="415BBEA7" w14:textId="37BD7778" w:rsidR="00715B47" w:rsidRPr="00001692" w:rsidRDefault="00715B47" w:rsidP="004E0F32">
                    <w:pPr>
                      <w:pStyle w:val="ResumeText"/>
                      <w:spacing w:line="360" w:lineRule="auto"/>
                      <w:rPr>
                        <w:color w:val="404040" w:themeColor="text1" w:themeTint="BF"/>
                        <w:sz w:val="22"/>
                        <w:szCs w:val="22"/>
                      </w:rPr>
                    </w:pPr>
                    <w:r w:rsidRPr="00001692">
                      <w:rPr>
                        <w:color w:val="404040" w:themeColor="text1" w:themeTint="BF"/>
                        <w:sz w:val="22"/>
                        <w:szCs w:val="22"/>
                      </w:rPr>
                      <w:t xml:space="preserve">Yu-Chih Tung and K.G. Shin, ACM </w:t>
                    </w:r>
                    <w:proofErr w:type="spellStart"/>
                    <w:r w:rsidRPr="00001692">
                      <w:rPr>
                        <w:color w:val="404040" w:themeColor="text1" w:themeTint="BF"/>
                        <w:sz w:val="22"/>
                        <w:szCs w:val="22"/>
                      </w:rPr>
                      <w:t>MobiCom</w:t>
                    </w:r>
                    <w:proofErr w:type="spellEnd"/>
                    <w:r w:rsidRPr="00001692">
                      <w:rPr>
                        <w:color w:val="404040" w:themeColor="text1" w:themeTint="BF"/>
                        <w:sz w:val="22"/>
                        <w:szCs w:val="22"/>
                      </w:rPr>
                      <w:t xml:space="preserve"> 2015</w:t>
                    </w:r>
                  </w:p>
                  <w:p w14:paraId="77ADEE26" w14:textId="77777777" w:rsidR="00715B47" w:rsidRPr="002D0395" w:rsidRDefault="00715B47" w:rsidP="004E0F32">
                    <w:pPr>
                      <w:pStyle w:val="Heading2"/>
                      <w:rPr>
                        <w:color w:val="2F2F2F" w:themeColor="text2" w:themeShade="80"/>
                        <w:sz w:val="23"/>
                        <w:szCs w:val="23"/>
                      </w:rPr>
                    </w:pPr>
                    <w:r w:rsidRPr="002D0395">
                      <w:rPr>
                        <w:rFonts w:cstheme="minorHAnsi"/>
                        <w:color w:val="2F2F2F" w:themeColor="text2" w:themeShade="80"/>
                        <w:kern w:val="0"/>
                        <w:sz w:val="23"/>
                        <w:szCs w:val="23"/>
                      </w:rPr>
                      <w:t>Vulnerability and Protection of Channel State Information in Multiuser MIMO Networks</w:t>
                    </w:r>
                  </w:p>
                  <w:p w14:paraId="66960DB5" w14:textId="77777777" w:rsidR="00715B47" w:rsidRPr="00001692" w:rsidRDefault="00715B47" w:rsidP="004E0F32">
                    <w:pPr>
                      <w:pStyle w:val="ResumeText"/>
                      <w:spacing w:line="360" w:lineRule="auto"/>
                      <w:rPr>
                        <w:color w:val="404040" w:themeColor="text1" w:themeTint="BF"/>
                        <w:sz w:val="22"/>
                        <w:szCs w:val="22"/>
                      </w:rPr>
                    </w:pPr>
                    <w:r w:rsidRPr="00001692">
                      <w:rPr>
                        <w:color w:val="404040" w:themeColor="text1" w:themeTint="BF"/>
                        <w:sz w:val="22"/>
                        <w:szCs w:val="22"/>
                      </w:rPr>
                      <w:t xml:space="preserve">Yu-Chih Tung, S. Han, D. Chen, and K.G. Shin, </w:t>
                    </w:r>
                    <w:r w:rsidRPr="00001692">
                      <w:rPr>
                        <w:rFonts w:cstheme="minorHAnsi"/>
                        <w:color w:val="404040" w:themeColor="text1" w:themeTint="BF"/>
                        <w:sz w:val="22"/>
                        <w:szCs w:val="22"/>
                      </w:rPr>
                      <w:t>ACM CCS, 2014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931239801"/>
                </w:sdtPr>
                <w:sdtEndPr>
                  <w:rPr>
                    <w:color w:val="404040" w:themeColor="text1" w:themeTint="BF"/>
                    <w:sz w:val="22"/>
                    <w:szCs w:val="22"/>
                  </w:rPr>
                </w:sdtEndPr>
                <w:sdtContent>
                  <w:p w14:paraId="2598B3CB" w14:textId="77777777" w:rsidR="00715B47" w:rsidRPr="002D0395" w:rsidRDefault="00715B47" w:rsidP="004E0F32">
                    <w:pPr>
                      <w:pStyle w:val="Heading2"/>
                      <w:rPr>
                        <w:color w:val="2F2F2F" w:themeColor="text2" w:themeShade="80"/>
                        <w:sz w:val="23"/>
                        <w:szCs w:val="23"/>
                      </w:rPr>
                    </w:pPr>
                    <w:r w:rsidRPr="002D0395">
                      <w:rPr>
                        <w:rFonts w:cstheme="minorHAnsi"/>
                        <w:color w:val="2F2F2F" w:themeColor="text2" w:themeShade="80"/>
                        <w:kern w:val="0"/>
                        <w:sz w:val="23"/>
                        <w:szCs w:val="23"/>
                      </w:rPr>
                      <w:t>Rate Adaptation for 802.11 Multiuser MIMO Networks</w:t>
                    </w:r>
                  </w:p>
                  <w:p w14:paraId="6E3640D2" w14:textId="77777777" w:rsidR="00715B47" w:rsidRPr="00001692" w:rsidRDefault="00715B47" w:rsidP="004E0F32">
                    <w:pPr>
                      <w:pStyle w:val="ResumeText"/>
                      <w:spacing w:line="360" w:lineRule="auto"/>
                      <w:rPr>
                        <w:color w:val="404040" w:themeColor="text1" w:themeTint="BF"/>
                        <w:sz w:val="22"/>
                        <w:szCs w:val="22"/>
                      </w:rPr>
                    </w:pPr>
                    <w:r w:rsidRPr="00001692">
                      <w:rPr>
                        <w:color w:val="404040" w:themeColor="text1" w:themeTint="BF"/>
                        <w:sz w:val="22"/>
                        <w:szCs w:val="22"/>
                      </w:rPr>
                      <w:t xml:space="preserve">W.L. </w:t>
                    </w:r>
                    <w:proofErr w:type="spellStart"/>
                    <w:r w:rsidRPr="00001692">
                      <w:rPr>
                        <w:color w:val="404040" w:themeColor="text1" w:themeTint="BF"/>
                        <w:sz w:val="22"/>
                        <w:szCs w:val="22"/>
                      </w:rPr>
                      <w:t>Shen</w:t>
                    </w:r>
                    <w:proofErr w:type="spellEnd"/>
                    <w:r w:rsidRPr="00001692">
                      <w:rPr>
                        <w:color w:val="404040" w:themeColor="text1" w:themeTint="BF"/>
                        <w:sz w:val="22"/>
                        <w:szCs w:val="22"/>
                      </w:rPr>
                      <w:t xml:space="preserve">, Yu-Chih Tung, K.C. Lee, K.C.J. Lin, S. </w:t>
                    </w:r>
                    <w:proofErr w:type="spellStart"/>
                    <w:r w:rsidRPr="00001692">
                      <w:rPr>
                        <w:color w:val="404040" w:themeColor="text1" w:themeTint="BF"/>
                        <w:sz w:val="22"/>
                        <w:szCs w:val="22"/>
                      </w:rPr>
                      <w:t>Gollakota</w:t>
                    </w:r>
                    <w:proofErr w:type="spellEnd"/>
                    <w:r w:rsidRPr="00001692">
                      <w:rPr>
                        <w:color w:val="404040" w:themeColor="text1" w:themeTint="BF"/>
                        <w:sz w:val="22"/>
                        <w:szCs w:val="22"/>
                      </w:rPr>
                      <w:t xml:space="preserve">, D. </w:t>
                    </w:r>
                    <w:proofErr w:type="spellStart"/>
                    <w:r w:rsidRPr="00001692">
                      <w:rPr>
                        <w:color w:val="404040" w:themeColor="text1" w:themeTint="BF"/>
                        <w:sz w:val="22"/>
                        <w:szCs w:val="22"/>
                      </w:rPr>
                      <w:t>Katabi</w:t>
                    </w:r>
                    <w:proofErr w:type="spellEnd"/>
                    <w:r w:rsidRPr="00001692">
                      <w:rPr>
                        <w:color w:val="404040" w:themeColor="text1" w:themeTint="BF"/>
                        <w:sz w:val="22"/>
                        <w:szCs w:val="22"/>
                      </w:rPr>
                      <w:t xml:space="preserve"> and M.S. Chen, </w:t>
                    </w:r>
                    <w:r w:rsidRPr="00001692">
                      <w:rPr>
                        <w:rFonts w:cstheme="minorHAnsi"/>
                        <w:color w:val="404040" w:themeColor="text1" w:themeTint="BF"/>
                        <w:sz w:val="22"/>
                        <w:szCs w:val="22"/>
                      </w:rPr>
                      <w:t xml:space="preserve">ACM </w:t>
                    </w:r>
                    <w:proofErr w:type="spellStart"/>
                    <w:r w:rsidRPr="00001692">
                      <w:rPr>
                        <w:rFonts w:cstheme="minorHAnsi"/>
                        <w:color w:val="404040" w:themeColor="text1" w:themeTint="BF"/>
                        <w:sz w:val="22"/>
                        <w:szCs w:val="22"/>
                      </w:rPr>
                      <w:t>MobiCom</w:t>
                    </w:r>
                    <w:proofErr w:type="spellEnd"/>
                    <w:r w:rsidRPr="00001692">
                      <w:rPr>
                        <w:rFonts w:cstheme="minorHAnsi"/>
                        <w:color w:val="404040" w:themeColor="text1" w:themeTint="BF"/>
                        <w:sz w:val="22"/>
                        <w:szCs w:val="22"/>
                      </w:rPr>
                      <w:t>, 2012 (Best paper nomination)</w:t>
                    </w:r>
                  </w:p>
                </w:sdtContent>
              </w:sdt>
              <w:p w14:paraId="32619C78" w14:textId="77777777" w:rsidR="00715B47" w:rsidRPr="002D0395" w:rsidRDefault="00715B47" w:rsidP="004E0F32">
                <w:pPr>
                  <w:pStyle w:val="Heading2"/>
                  <w:rPr>
                    <w:color w:val="2F2F2F" w:themeColor="text2" w:themeShade="80"/>
                    <w:sz w:val="23"/>
                    <w:szCs w:val="23"/>
                  </w:rPr>
                </w:pPr>
                <w:r w:rsidRPr="002D0395">
                  <w:rPr>
                    <w:rFonts w:cstheme="minorHAnsi"/>
                    <w:color w:val="2F2F2F" w:themeColor="text2" w:themeShade="80"/>
                    <w:kern w:val="0"/>
                    <w:sz w:val="23"/>
                    <w:szCs w:val="23"/>
                  </w:rPr>
                  <w:t>Rate Adaptation and User Matching for Multiuser MIMO Networks</w:t>
                </w:r>
              </w:p>
              <w:p w14:paraId="65BC7BE3" w14:textId="77777777" w:rsidR="00715B47" w:rsidRPr="00001692" w:rsidRDefault="00715B47" w:rsidP="004E0F32">
                <w:pPr>
                  <w:pStyle w:val="ResumeText"/>
                  <w:spacing w:line="360" w:lineRule="auto"/>
                  <w:rPr>
                    <w:color w:val="404040" w:themeColor="text1" w:themeTint="BF"/>
                    <w:sz w:val="22"/>
                    <w:szCs w:val="22"/>
                  </w:rPr>
                </w:pPr>
                <w:r w:rsidRPr="00001692">
                  <w:rPr>
                    <w:color w:val="404040" w:themeColor="text1" w:themeTint="BF"/>
                    <w:sz w:val="22"/>
                    <w:szCs w:val="22"/>
                  </w:rPr>
                  <w:t xml:space="preserve">Yu-Chih Tung, W.L. </w:t>
                </w:r>
                <w:proofErr w:type="spellStart"/>
                <w:r w:rsidRPr="00001692">
                  <w:rPr>
                    <w:color w:val="404040" w:themeColor="text1" w:themeTint="BF"/>
                    <w:sz w:val="22"/>
                    <w:szCs w:val="22"/>
                  </w:rPr>
                  <w:t>Shen</w:t>
                </w:r>
                <w:proofErr w:type="spellEnd"/>
                <w:r w:rsidRPr="00001692">
                  <w:rPr>
                    <w:color w:val="404040" w:themeColor="text1" w:themeTint="BF"/>
                    <w:sz w:val="22"/>
                    <w:szCs w:val="22"/>
                  </w:rPr>
                  <w:t>, K.C.J. Lin, ACM S3 Workshops, 2012</w:t>
                </w:r>
              </w:p>
              <w:p w14:paraId="0AE99A92" w14:textId="77777777" w:rsidR="00715B47" w:rsidRPr="002D0395" w:rsidRDefault="00715B47" w:rsidP="004E0F32">
                <w:pPr>
                  <w:pStyle w:val="Heading2"/>
                  <w:rPr>
                    <w:color w:val="2F2F2F" w:themeColor="text2" w:themeShade="80"/>
                    <w:sz w:val="23"/>
                    <w:szCs w:val="23"/>
                  </w:rPr>
                </w:pPr>
                <w:r w:rsidRPr="002D0395">
                  <w:rPr>
                    <w:rFonts w:cstheme="minorHAnsi"/>
                    <w:color w:val="2F2F2F" w:themeColor="text2" w:themeShade="80"/>
                    <w:kern w:val="0"/>
                    <w:sz w:val="23"/>
                    <w:szCs w:val="23"/>
                  </w:rPr>
                  <w:t>Availability is Not Enough: Minimizing Joint Response Time in P2P Storage Systems</w:t>
                </w:r>
              </w:p>
              <w:p w14:paraId="3EDB841E" w14:textId="17201019" w:rsidR="00715B47" w:rsidRPr="00001692" w:rsidRDefault="00715B47" w:rsidP="00BA533A">
                <w:pPr>
                  <w:pStyle w:val="ResumeText"/>
                  <w:spacing w:line="360" w:lineRule="auto"/>
                  <w:ind w:right="900"/>
                  <w:rPr>
                    <w:color w:val="404040" w:themeColor="text1" w:themeTint="BF"/>
                    <w:sz w:val="22"/>
                    <w:szCs w:val="22"/>
                  </w:rPr>
                </w:pPr>
                <w:r w:rsidRPr="00001692">
                  <w:rPr>
                    <w:color w:val="404040" w:themeColor="text1" w:themeTint="BF"/>
                    <w:sz w:val="22"/>
                    <w:szCs w:val="22"/>
                  </w:rPr>
                  <w:t>Yu-Chih Tung, C.F.</w:t>
                </w:r>
                <w:r w:rsidR="00BA533A">
                  <w:rPr>
                    <w:color w:val="404040" w:themeColor="text1" w:themeTint="BF"/>
                    <w:sz w:val="22"/>
                    <w:szCs w:val="22"/>
                  </w:rPr>
                  <w:t xml:space="preserve"> Chou, K.C.J. Lin, Mater Thesis, also published in a IEEE System Journal</w:t>
                </w:r>
              </w:p>
              <w:p w14:paraId="06684BC4" w14:textId="77777777" w:rsidR="00715B47" w:rsidRPr="002D0395" w:rsidRDefault="00715B47" w:rsidP="004E0F32">
                <w:pPr>
                  <w:pStyle w:val="Heading2"/>
                  <w:rPr>
                    <w:color w:val="2F2F2F" w:themeColor="text2" w:themeShade="80"/>
                    <w:sz w:val="23"/>
                    <w:szCs w:val="23"/>
                  </w:rPr>
                </w:pPr>
                <w:r w:rsidRPr="002D0395">
                  <w:rPr>
                    <w:rFonts w:cstheme="minorHAnsi" w:hint="eastAsia"/>
                    <w:color w:val="2F2F2F" w:themeColor="text2" w:themeShade="80"/>
                    <w:kern w:val="0"/>
                    <w:sz w:val="23"/>
                    <w:szCs w:val="23"/>
                  </w:rPr>
                  <w:t>Bandwidth</w:t>
                </w:r>
                <w:r w:rsidRPr="002D0395">
                  <w:rPr>
                    <w:rFonts w:cstheme="minorHAnsi"/>
                    <w:color w:val="2F2F2F" w:themeColor="text2" w:themeShade="80"/>
                    <w:kern w:val="0"/>
                    <w:sz w:val="23"/>
                    <w:szCs w:val="23"/>
                  </w:rPr>
                  <w:t>-</w:t>
                </w:r>
                <w:r w:rsidRPr="002D0395">
                  <w:rPr>
                    <w:rFonts w:cstheme="minorHAnsi" w:hint="eastAsia"/>
                    <w:color w:val="2F2F2F" w:themeColor="text2" w:themeShade="80"/>
                    <w:kern w:val="0"/>
                    <w:sz w:val="23"/>
                    <w:szCs w:val="23"/>
                  </w:rPr>
                  <w:t>Aware Replica Placement for Peer-to-Peer Storage Systems</w:t>
                </w:r>
              </w:p>
              <w:p w14:paraId="76702ABB" w14:textId="6A2F6203" w:rsidR="00715B47" w:rsidRPr="00AA7E2C" w:rsidRDefault="00715B47" w:rsidP="002169CB">
                <w:pPr>
                  <w:pStyle w:val="ResumeText"/>
                  <w:spacing w:line="360" w:lineRule="auto"/>
                  <w:rPr>
                    <w:sz w:val="22"/>
                    <w:szCs w:val="22"/>
                  </w:rPr>
                </w:pPr>
                <w:r w:rsidRPr="00001692">
                  <w:rPr>
                    <w:color w:val="404040" w:themeColor="text1" w:themeTint="BF"/>
                    <w:sz w:val="22"/>
                    <w:szCs w:val="22"/>
                  </w:rPr>
                  <w:t xml:space="preserve">Yu-Chih Tung, K.C.J. Lin, C.F. Chou, </w:t>
                </w:r>
                <w:r w:rsidRPr="00001692">
                  <w:rPr>
                    <w:rFonts w:cstheme="minorHAnsi" w:hint="eastAsia"/>
                    <w:color w:val="404040" w:themeColor="text1" w:themeTint="BF"/>
                    <w:sz w:val="22"/>
                    <w:szCs w:val="22"/>
                  </w:rPr>
                  <w:t>IEEE GLOBECOM 2011</w:t>
                </w:r>
              </w:p>
            </w:sdtContent>
          </w:sdt>
        </w:tc>
      </w:tr>
    </w:tbl>
    <w:p w14:paraId="15CF6840" w14:textId="2757EA2F" w:rsidR="009935FA" w:rsidRPr="00932D60" w:rsidRDefault="009935FA" w:rsidP="00B3459E">
      <w:pPr>
        <w:rPr>
          <w:color w:val="DF5327" w:themeColor="accent6"/>
          <w:sz w:val="24"/>
          <w:szCs w:val="24"/>
          <w:lang w:eastAsia="zh-TW"/>
        </w:rPr>
      </w:pPr>
    </w:p>
    <w:sectPr w:rsidR="009935FA" w:rsidRPr="00932D60" w:rsidSect="005008BF">
      <w:footerReference w:type="default" r:id="rId14"/>
      <w:pgSz w:w="12240" w:h="15840" w:code="1"/>
      <w:pgMar w:top="450" w:right="1080" w:bottom="63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3741AE" w14:textId="77777777" w:rsidR="001C56DE" w:rsidRDefault="001C56DE">
      <w:pPr>
        <w:spacing w:before="0" w:after="0" w:line="240" w:lineRule="auto"/>
      </w:pPr>
      <w:r>
        <w:separator/>
      </w:r>
    </w:p>
  </w:endnote>
  <w:endnote w:type="continuationSeparator" w:id="0">
    <w:p w14:paraId="16F8B5D9" w14:textId="77777777" w:rsidR="001C56DE" w:rsidRDefault="001C56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148"/>
      <w:gridCol w:w="5148"/>
    </w:tblGrid>
    <w:tr w:rsidR="001C56DE" w14:paraId="4C596B3B" w14:textId="77777777">
      <w:tc>
        <w:tcPr>
          <w:tcW w:w="5148" w:type="dxa"/>
        </w:tcPr>
        <w:p w14:paraId="61784BFC" w14:textId="77777777" w:rsidR="001C56DE" w:rsidRDefault="001C56DE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4306D">
            <w:rPr>
              <w:noProof/>
            </w:rPr>
            <w:t>3</w:t>
          </w:r>
          <w:r>
            <w:fldChar w:fldCharType="end"/>
          </w:r>
        </w:p>
      </w:tc>
      <w:sdt>
        <w:sdtPr>
          <w:alias w:val="Your Name"/>
          <w:tag w:val=""/>
          <w:id w:val="1069621169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14:paraId="5F07E141" w14:textId="77777777" w:rsidR="001C56DE" w:rsidRDefault="001C56DE">
              <w:pPr>
                <w:pStyle w:val="Footer"/>
                <w:jc w:val="right"/>
              </w:pPr>
              <w:r>
                <w:t>Yu-Chih Tung</w:t>
              </w:r>
            </w:p>
          </w:tc>
        </w:sdtContent>
      </w:sdt>
    </w:tr>
  </w:tbl>
  <w:p w14:paraId="1D739080" w14:textId="77777777" w:rsidR="001C56DE" w:rsidRDefault="001C56D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DF0F81" w14:textId="77777777" w:rsidR="001C56DE" w:rsidRDefault="001C56DE">
      <w:pPr>
        <w:spacing w:before="0" w:after="0" w:line="240" w:lineRule="auto"/>
      </w:pPr>
      <w:r>
        <w:separator/>
      </w:r>
    </w:p>
  </w:footnote>
  <w:footnote w:type="continuationSeparator" w:id="0">
    <w:p w14:paraId="1ABFC99E" w14:textId="77777777" w:rsidR="001C56DE" w:rsidRDefault="001C56D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906637"/>
    <w:multiLevelType w:val="hybridMultilevel"/>
    <w:tmpl w:val="27345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0135B0"/>
    <w:multiLevelType w:val="hybridMultilevel"/>
    <w:tmpl w:val="A2CAC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7E4"/>
    <w:rsid w:val="00001692"/>
    <w:rsid w:val="00011BA6"/>
    <w:rsid w:val="000346CF"/>
    <w:rsid w:val="00036E37"/>
    <w:rsid w:val="000419F7"/>
    <w:rsid w:val="00046610"/>
    <w:rsid w:val="000672BC"/>
    <w:rsid w:val="00077FA2"/>
    <w:rsid w:val="00082853"/>
    <w:rsid w:val="00082EA7"/>
    <w:rsid w:val="000A63D3"/>
    <w:rsid w:val="000A7080"/>
    <w:rsid w:val="000B10EA"/>
    <w:rsid w:val="000C3A70"/>
    <w:rsid w:val="000E1380"/>
    <w:rsid w:val="000E1AE1"/>
    <w:rsid w:val="000E50DE"/>
    <w:rsid w:val="00101A1F"/>
    <w:rsid w:val="00124DAB"/>
    <w:rsid w:val="00137611"/>
    <w:rsid w:val="00143377"/>
    <w:rsid w:val="001C41B8"/>
    <w:rsid w:val="001C56DE"/>
    <w:rsid w:val="001E2B03"/>
    <w:rsid w:val="00204054"/>
    <w:rsid w:val="002157B3"/>
    <w:rsid w:val="002169CB"/>
    <w:rsid w:val="00235591"/>
    <w:rsid w:val="0024451A"/>
    <w:rsid w:val="00251A6B"/>
    <w:rsid w:val="002643FA"/>
    <w:rsid w:val="00274152"/>
    <w:rsid w:val="00294DB2"/>
    <w:rsid w:val="00295F41"/>
    <w:rsid w:val="002A09BD"/>
    <w:rsid w:val="002B299E"/>
    <w:rsid w:val="002C3216"/>
    <w:rsid w:val="002C3A8B"/>
    <w:rsid w:val="002D0395"/>
    <w:rsid w:val="002D74C2"/>
    <w:rsid w:val="002D7CF8"/>
    <w:rsid w:val="00303AB6"/>
    <w:rsid w:val="00312BD9"/>
    <w:rsid w:val="00340073"/>
    <w:rsid w:val="00341D15"/>
    <w:rsid w:val="00353EF4"/>
    <w:rsid w:val="00357300"/>
    <w:rsid w:val="003634B8"/>
    <w:rsid w:val="003641CA"/>
    <w:rsid w:val="00375191"/>
    <w:rsid w:val="00377CF6"/>
    <w:rsid w:val="003845DB"/>
    <w:rsid w:val="0039060B"/>
    <w:rsid w:val="003A6724"/>
    <w:rsid w:val="003B04B7"/>
    <w:rsid w:val="003B05EA"/>
    <w:rsid w:val="003C1377"/>
    <w:rsid w:val="003C5500"/>
    <w:rsid w:val="003E6365"/>
    <w:rsid w:val="00417157"/>
    <w:rsid w:val="0044028A"/>
    <w:rsid w:val="004402E7"/>
    <w:rsid w:val="00442141"/>
    <w:rsid w:val="00443CF9"/>
    <w:rsid w:val="00474966"/>
    <w:rsid w:val="004756B3"/>
    <w:rsid w:val="00477F5B"/>
    <w:rsid w:val="00491957"/>
    <w:rsid w:val="00493792"/>
    <w:rsid w:val="004C31B8"/>
    <w:rsid w:val="004C558A"/>
    <w:rsid w:val="004D0E31"/>
    <w:rsid w:val="004D514D"/>
    <w:rsid w:val="004D7D0E"/>
    <w:rsid w:val="004E0F32"/>
    <w:rsid w:val="004E1F18"/>
    <w:rsid w:val="004F49DB"/>
    <w:rsid w:val="005008BF"/>
    <w:rsid w:val="005018F8"/>
    <w:rsid w:val="005102D5"/>
    <w:rsid w:val="00513E0B"/>
    <w:rsid w:val="00531634"/>
    <w:rsid w:val="00534CDA"/>
    <w:rsid w:val="00536E5B"/>
    <w:rsid w:val="005378D6"/>
    <w:rsid w:val="00553F3A"/>
    <w:rsid w:val="00582E2D"/>
    <w:rsid w:val="005932F0"/>
    <w:rsid w:val="00594D3E"/>
    <w:rsid w:val="00597223"/>
    <w:rsid w:val="005B59E6"/>
    <w:rsid w:val="005D63D6"/>
    <w:rsid w:val="005D692B"/>
    <w:rsid w:val="005F1AF7"/>
    <w:rsid w:val="00613C48"/>
    <w:rsid w:val="00647649"/>
    <w:rsid w:val="00652C99"/>
    <w:rsid w:val="00671DB5"/>
    <w:rsid w:val="006721A3"/>
    <w:rsid w:val="00687ED1"/>
    <w:rsid w:val="00690AC9"/>
    <w:rsid w:val="00690DFC"/>
    <w:rsid w:val="0069617A"/>
    <w:rsid w:val="006B6F04"/>
    <w:rsid w:val="006C0054"/>
    <w:rsid w:val="006C01D7"/>
    <w:rsid w:val="006C6098"/>
    <w:rsid w:val="006D7A8A"/>
    <w:rsid w:val="006E4DBF"/>
    <w:rsid w:val="006E7F19"/>
    <w:rsid w:val="00710C95"/>
    <w:rsid w:val="007118E8"/>
    <w:rsid w:val="00715B47"/>
    <w:rsid w:val="00732814"/>
    <w:rsid w:val="0074365B"/>
    <w:rsid w:val="00751954"/>
    <w:rsid w:val="00782BB1"/>
    <w:rsid w:val="007936A9"/>
    <w:rsid w:val="0079478B"/>
    <w:rsid w:val="00797456"/>
    <w:rsid w:val="007C319C"/>
    <w:rsid w:val="007C45C3"/>
    <w:rsid w:val="007E6941"/>
    <w:rsid w:val="008077A2"/>
    <w:rsid w:val="008167E5"/>
    <w:rsid w:val="00816FBF"/>
    <w:rsid w:val="00821379"/>
    <w:rsid w:val="00850DDF"/>
    <w:rsid w:val="00861A38"/>
    <w:rsid w:val="00863C97"/>
    <w:rsid w:val="0087436D"/>
    <w:rsid w:val="00886CFF"/>
    <w:rsid w:val="00890E87"/>
    <w:rsid w:val="008A679C"/>
    <w:rsid w:val="008A696E"/>
    <w:rsid w:val="008B700B"/>
    <w:rsid w:val="008C11B3"/>
    <w:rsid w:val="008C4030"/>
    <w:rsid w:val="008C5A7B"/>
    <w:rsid w:val="008C6583"/>
    <w:rsid w:val="008D2064"/>
    <w:rsid w:val="00902CC4"/>
    <w:rsid w:val="00911E19"/>
    <w:rsid w:val="009134B1"/>
    <w:rsid w:val="009168C4"/>
    <w:rsid w:val="00920337"/>
    <w:rsid w:val="00932D60"/>
    <w:rsid w:val="009619B0"/>
    <w:rsid w:val="009645B8"/>
    <w:rsid w:val="009669BA"/>
    <w:rsid w:val="00972919"/>
    <w:rsid w:val="00983D0F"/>
    <w:rsid w:val="009935FA"/>
    <w:rsid w:val="009B09F2"/>
    <w:rsid w:val="009E4921"/>
    <w:rsid w:val="009F11BD"/>
    <w:rsid w:val="009F59B5"/>
    <w:rsid w:val="00A030FD"/>
    <w:rsid w:val="00A15826"/>
    <w:rsid w:val="00A4361B"/>
    <w:rsid w:val="00A46C99"/>
    <w:rsid w:val="00A5526B"/>
    <w:rsid w:val="00A65A24"/>
    <w:rsid w:val="00A73BD0"/>
    <w:rsid w:val="00A76361"/>
    <w:rsid w:val="00A7755C"/>
    <w:rsid w:val="00A80941"/>
    <w:rsid w:val="00A8408C"/>
    <w:rsid w:val="00A85247"/>
    <w:rsid w:val="00A867FC"/>
    <w:rsid w:val="00A87BF5"/>
    <w:rsid w:val="00A92624"/>
    <w:rsid w:val="00AA2935"/>
    <w:rsid w:val="00AA4BAA"/>
    <w:rsid w:val="00AA7E2C"/>
    <w:rsid w:val="00AB5695"/>
    <w:rsid w:val="00AD2511"/>
    <w:rsid w:val="00AD3992"/>
    <w:rsid w:val="00AF1F86"/>
    <w:rsid w:val="00AF7D54"/>
    <w:rsid w:val="00B157E4"/>
    <w:rsid w:val="00B17132"/>
    <w:rsid w:val="00B23A14"/>
    <w:rsid w:val="00B26E79"/>
    <w:rsid w:val="00B3459E"/>
    <w:rsid w:val="00B5293F"/>
    <w:rsid w:val="00B55F45"/>
    <w:rsid w:val="00B632AC"/>
    <w:rsid w:val="00B6518B"/>
    <w:rsid w:val="00B673D6"/>
    <w:rsid w:val="00B67EEA"/>
    <w:rsid w:val="00B74F00"/>
    <w:rsid w:val="00B8565E"/>
    <w:rsid w:val="00BA533A"/>
    <w:rsid w:val="00BC3C35"/>
    <w:rsid w:val="00BE3326"/>
    <w:rsid w:val="00BF1CC2"/>
    <w:rsid w:val="00C35080"/>
    <w:rsid w:val="00C422B0"/>
    <w:rsid w:val="00C56FA4"/>
    <w:rsid w:val="00C80299"/>
    <w:rsid w:val="00C80EBB"/>
    <w:rsid w:val="00C851CD"/>
    <w:rsid w:val="00C864BA"/>
    <w:rsid w:val="00CB2413"/>
    <w:rsid w:val="00CC1CEC"/>
    <w:rsid w:val="00CC1F60"/>
    <w:rsid w:val="00CD022B"/>
    <w:rsid w:val="00CE2D41"/>
    <w:rsid w:val="00CE3B70"/>
    <w:rsid w:val="00CF4E14"/>
    <w:rsid w:val="00CF695B"/>
    <w:rsid w:val="00D00E81"/>
    <w:rsid w:val="00D020FC"/>
    <w:rsid w:val="00D061BC"/>
    <w:rsid w:val="00D10BFF"/>
    <w:rsid w:val="00D61B63"/>
    <w:rsid w:val="00D75C81"/>
    <w:rsid w:val="00D80203"/>
    <w:rsid w:val="00D86392"/>
    <w:rsid w:val="00DA35A2"/>
    <w:rsid w:val="00DD035B"/>
    <w:rsid w:val="00DD2B08"/>
    <w:rsid w:val="00DE4FC6"/>
    <w:rsid w:val="00DE72F6"/>
    <w:rsid w:val="00E03C4C"/>
    <w:rsid w:val="00E159FD"/>
    <w:rsid w:val="00E4306D"/>
    <w:rsid w:val="00E64359"/>
    <w:rsid w:val="00E70464"/>
    <w:rsid w:val="00E75EEA"/>
    <w:rsid w:val="00E9606F"/>
    <w:rsid w:val="00EA0320"/>
    <w:rsid w:val="00EB25CA"/>
    <w:rsid w:val="00EC35EE"/>
    <w:rsid w:val="00EC74B0"/>
    <w:rsid w:val="00ED3C40"/>
    <w:rsid w:val="00EE21B4"/>
    <w:rsid w:val="00EE2927"/>
    <w:rsid w:val="00EE3D4D"/>
    <w:rsid w:val="00EE629C"/>
    <w:rsid w:val="00EF2AF2"/>
    <w:rsid w:val="00F045FF"/>
    <w:rsid w:val="00F1245C"/>
    <w:rsid w:val="00F256D4"/>
    <w:rsid w:val="00F35E42"/>
    <w:rsid w:val="00F365F1"/>
    <w:rsid w:val="00F43342"/>
    <w:rsid w:val="00F45730"/>
    <w:rsid w:val="00F523B9"/>
    <w:rsid w:val="00F844C8"/>
    <w:rsid w:val="00F948D4"/>
    <w:rsid w:val="00FA07C4"/>
    <w:rsid w:val="00FA4C80"/>
    <w:rsid w:val="00FB08D4"/>
    <w:rsid w:val="00FB4F6E"/>
    <w:rsid w:val="00FB5CF4"/>
    <w:rsid w:val="00FD7362"/>
    <w:rsid w:val="00FD7880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A5BC7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/>
    <w:lsdException w:name="heading 4" w:uiPriority="18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2"/>
    <w:lsdException w:name="caption" w:uiPriority="35" w:qFormat="1"/>
    <w:lsdException w:name="Title" w:uiPriority="10" w:unhideWhenUsed="0" w:qFormat="1"/>
    <w:lsdException w:name="Closing" w:uiPriority="8"/>
    <w:lsdException w:name="Signature" w:uiPriority="8"/>
    <w:lsdException w:name="Default Paragraph Font" w:uiPriority="1"/>
    <w:lsdException w:name="Subtitle" w:uiPriority="11" w:qFormat="1"/>
    <w:lsdException w:name="Salutation" w:uiPriority="8"/>
    <w:lsdException w:name="Date" w:uiPriority="8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character" w:styleId="Hyperlink">
    <w:name w:val="Hyperlink"/>
    <w:basedOn w:val="DefaultParagraphFont"/>
    <w:uiPriority w:val="99"/>
    <w:unhideWhenUsed/>
    <w:rsid w:val="005D692B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45FF"/>
    <w:rPr>
      <w:color w:val="B2B2B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/>
    <w:lsdException w:name="heading 4" w:uiPriority="18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2"/>
    <w:lsdException w:name="caption" w:uiPriority="35" w:qFormat="1"/>
    <w:lsdException w:name="Title" w:uiPriority="10" w:unhideWhenUsed="0" w:qFormat="1"/>
    <w:lsdException w:name="Closing" w:uiPriority="8"/>
    <w:lsdException w:name="Signature" w:uiPriority="8"/>
    <w:lsdException w:name="Default Paragraph Font" w:uiPriority="1"/>
    <w:lsdException w:name="Subtitle" w:uiPriority="11" w:qFormat="1"/>
    <w:lsdException w:name="Salutation" w:uiPriority="8"/>
    <w:lsdException w:name="Date" w:uiPriority="8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character" w:styleId="Hyperlink">
    <w:name w:val="Hyperlink"/>
    <w:basedOn w:val="DefaultParagraphFont"/>
    <w:uiPriority w:val="99"/>
    <w:unhideWhenUsed/>
    <w:rsid w:val="005D692B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45FF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0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jpe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ddyxd:Downloads:TS103463069.dotx" TargetMode="External"/></Relationship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[Email]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TS103463069.dotx</Template>
  <TotalTime>7</TotalTime>
  <Pages>3</Pages>
  <Words>717</Words>
  <Characters>4087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Yu-Chih Tung</dc:creator>
  <cp:keywords/>
  <cp:lastModifiedBy>Yu-Chih Tung</cp:lastModifiedBy>
  <cp:revision>10</cp:revision>
  <cp:lastPrinted>2017-07-14T23:26:00Z</cp:lastPrinted>
  <dcterms:created xsi:type="dcterms:W3CDTF">2017-07-16T17:18:00Z</dcterms:created>
  <dcterms:modified xsi:type="dcterms:W3CDTF">2017-08-12T04:41:00Z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